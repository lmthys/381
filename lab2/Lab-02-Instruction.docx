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91F" w:rsidRDefault="00813BCA">
      <w:pPr>
        <w:spacing w:after="30" w:line="259" w:lineRule="auto"/>
        <w:ind w:left="343" w:firstLine="0"/>
      </w:pPr>
      <w:r>
        <w:rPr>
          <w:sz w:val="40"/>
        </w:rPr>
        <w:t xml:space="preserve">CprE 381 - Computer Architecture and Assembly </w:t>
      </w:r>
    </w:p>
    <w:p w:rsidR="006F691F" w:rsidRDefault="00813BCA">
      <w:pPr>
        <w:spacing w:after="31" w:line="259" w:lineRule="auto"/>
        <w:ind w:left="15"/>
        <w:jc w:val="center"/>
      </w:pPr>
      <w:r>
        <w:rPr>
          <w:sz w:val="40"/>
        </w:rPr>
        <w:t xml:space="preserve">Level Programming </w:t>
      </w:r>
    </w:p>
    <w:p w:rsidR="006F691F" w:rsidRDefault="00267205">
      <w:pPr>
        <w:spacing w:after="31" w:line="259" w:lineRule="auto"/>
        <w:ind w:left="15" w:right="1"/>
        <w:jc w:val="center"/>
      </w:pPr>
      <w:r>
        <w:rPr>
          <w:sz w:val="40"/>
        </w:rPr>
        <w:t>Fall</w:t>
      </w:r>
      <w:r w:rsidR="00813BCA">
        <w:rPr>
          <w:sz w:val="40"/>
        </w:rPr>
        <w:t xml:space="preserve"> 2017 </w:t>
      </w:r>
    </w:p>
    <w:p w:rsidR="006F691F" w:rsidRDefault="00813BCA">
      <w:pPr>
        <w:spacing w:after="30" w:line="259" w:lineRule="auto"/>
        <w:ind w:left="116" w:firstLine="0"/>
        <w:jc w:val="center"/>
      </w:pPr>
      <w:r>
        <w:rPr>
          <w:sz w:val="40"/>
        </w:rPr>
        <w:t xml:space="preserve"> </w:t>
      </w:r>
    </w:p>
    <w:p w:rsidR="006F691F" w:rsidRDefault="00813BCA">
      <w:pPr>
        <w:pStyle w:val="Heading1"/>
      </w:pPr>
      <w:r>
        <w:t>Lab-2</w:t>
      </w:r>
      <w:r>
        <w:rPr>
          <w:u w:val="none"/>
        </w:rPr>
        <w:t xml:space="preserve"> </w:t>
      </w:r>
    </w:p>
    <w:p w:rsidR="006F691F" w:rsidRDefault="00813BCA">
      <w:pPr>
        <w:spacing w:after="178" w:line="259" w:lineRule="auto"/>
        <w:ind w:left="0" w:firstLine="0"/>
      </w:pPr>
      <w:r>
        <w:rPr>
          <w:sz w:val="22"/>
        </w:rPr>
        <w:t xml:space="preserve"> </w:t>
      </w:r>
    </w:p>
    <w:p w:rsidR="006F691F" w:rsidRDefault="00813BCA">
      <w:pPr>
        <w:spacing w:after="19" w:line="259" w:lineRule="auto"/>
        <w:ind w:left="-5"/>
      </w:pPr>
      <w:r>
        <w:rPr>
          <w:b/>
          <w:sz w:val="22"/>
        </w:rPr>
        <w:t xml:space="preserve">INTRODUCTION: </w:t>
      </w:r>
    </w:p>
    <w:p w:rsidR="006F691F" w:rsidRDefault="00813BCA">
      <w:pPr>
        <w:spacing w:after="33" w:line="259" w:lineRule="auto"/>
        <w:ind w:left="0" w:firstLine="0"/>
      </w:pPr>
      <w:r>
        <w:rPr>
          <w:sz w:val="22"/>
        </w:rPr>
        <w:t xml:space="preserve"> </w:t>
      </w:r>
    </w:p>
    <w:p w:rsidR="006F691F" w:rsidRDefault="00813BCA">
      <w:pPr>
        <w:spacing w:after="146"/>
        <w:ind w:left="-5"/>
      </w:pPr>
      <w:r>
        <w:t xml:space="preserve">This introductory lab is aimed at introducing you to the </w:t>
      </w:r>
      <w:r>
        <w:rPr>
          <w:i/>
        </w:rPr>
        <w:t xml:space="preserve">Simplescalar </w:t>
      </w:r>
      <w:r>
        <w:t>simulator</w:t>
      </w:r>
      <w:r>
        <w:rPr>
          <w:i/>
        </w:rPr>
        <w:t xml:space="preserve">, </w:t>
      </w:r>
      <w:r>
        <w:t>while</w:t>
      </w:r>
      <w:r>
        <w:rPr>
          <w:i/>
        </w:rPr>
        <w:t xml:space="preserve"> </w:t>
      </w:r>
      <w:r>
        <w:t xml:space="preserve">letting you explore some of the topics introduced in section 1.3 of your textbook. It is assumed that you are familiar with C programming and the basics of UNIX command line (see optional readings for materials to brush up your C and command line skills).  </w:t>
      </w:r>
    </w:p>
    <w:p w:rsidR="006F691F" w:rsidRDefault="00E7342B">
      <w:pPr>
        <w:spacing w:after="19" w:line="259" w:lineRule="auto"/>
        <w:ind w:left="-5"/>
      </w:pPr>
      <w:r>
        <w:rPr>
          <w:b/>
          <w:sz w:val="22"/>
        </w:rPr>
        <w:t>What is SimpleScalar?</w:t>
      </w:r>
      <w:r w:rsidR="00813BCA">
        <w:rPr>
          <w:b/>
          <w:sz w:val="22"/>
        </w:rPr>
        <w:t xml:space="preserve"> </w:t>
      </w:r>
    </w:p>
    <w:p w:rsidR="006F691F" w:rsidRDefault="00813BCA">
      <w:pPr>
        <w:spacing w:after="35" w:line="259" w:lineRule="auto"/>
        <w:ind w:left="0" w:firstLine="0"/>
      </w:pPr>
      <w:r>
        <w:rPr>
          <w:sz w:val="22"/>
        </w:rPr>
        <w:t xml:space="preserve">  </w:t>
      </w:r>
    </w:p>
    <w:p w:rsidR="006F691F" w:rsidRDefault="00813BCA">
      <w:pPr>
        <w:spacing w:after="168"/>
        <w:ind w:left="-5"/>
      </w:pPr>
      <w:r>
        <w:t>SimpleScalar is a suite of processor simulators and supporting tools. It enables the user to model a virtual computer system wit</w:t>
      </w:r>
      <w:r w:rsidR="00E7342B">
        <w:t>h CPU and Memory.</w:t>
      </w:r>
      <w:r w:rsidR="00E7342B" w:rsidRPr="00E7342B">
        <w:t xml:space="preserve"> </w:t>
      </w:r>
      <w:r w:rsidR="00E7342B">
        <w:t>It consists of a collection of microarchitecture simulators which emulate the processor at different levels of detail. The user can</w:t>
      </w:r>
      <w:r>
        <w:t xml:space="preserve"> run programs on these models using execution driven simulation and evaluate performance parameters. You only need to know a few of them for the course, however you are encouraged to play around with them to see the different performance metrics each simulator evaluates.</w:t>
      </w:r>
      <w:r>
        <w:rPr>
          <w:sz w:val="22"/>
        </w:rPr>
        <w:t xml:space="preserve"> </w:t>
      </w:r>
    </w:p>
    <w:p w:rsidR="006F691F" w:rsidRDefault="00813BCA" w:rsidP="00E7342B">
      <w:pPr>
        <w:ind w:left="-5" w:firstLine="725"/>
      </w:pPr>
      <w:r>
        <w:t>SimpleScalar is installed on the ECpE Remote Server</w:t>
      </w:r>
      <w:r w:rsidR="00267205">
        <w:t>s</w:t>
      </w:r>
      <w:r>
        <w:t>(linux-1</w:t>
      </w:r>
      <w:r w:rsidR="00267205">
        <w:t>, linux-2, linux-3 and linux-4</w:t>
      </w:r>
      <w:r>
        <w:t>). The installation directory contains the simulators (</w:t>
      </w:r>
      <w:r>
        <w:rPr>
          <w:i/>
        </w:rPr>
        <w:t xml:space="preserve">sim-safe, sim-fast, sim-profile, sim-outorder etc.) </w:t>
      </w:r>
      <w:r>
        <w:t xml:space="preserve">along with some sample benchmark programs located in </w:t>
      </w:r>
      <w:r w:rsidR="00267205">
        <w:rPr>
          <w:i/>
        </w:rPr>
        <w:t>tests-pisa</w:t>
      </w:r>
      <w:r>
        <w:rPr>
          <w:i/>
        </w:rPr>
        <w:t xml:space="preserve"> </w:t>
      </w:r>
      <w:r w:rsidR="00267205">
        <w:t>directory</w:t>
      </w:r>
      <w:r>
        <w:t xml:space="preserve">. These benchmark files have been precompiled for you. You only need to pass them as arguments to the simulator and analyze how the processor performs.  </w:t>
      </w:r>
    </w:p>
    <w:p w:rsidR="006F691F" w:rsidRDefault="00813BCA">
      <w:pPr>
        <w:spacing w:after="19" w:line="259" w:lineRule="auto"/>
        <w:ind w:left="0" w:firstLine="0"/>
      </w:pPr>
      <w:r>
        <w:t xml:space="preserve"> </w:t>
      </w:r>
    </w:p>
    <w:p w:rsidR="00E17C52" w:rsidRDefault="00E7342B">
      <w:pPr>
        <w:spacing w:after="22" w:line="259" w:lineRule="auto"/>
        <w:ind w:left="-5"/>
        <w:rPr>
          <w:b/>
        </w:rPr>
      </w:pPr>
      <w:r>
        <w:rPr>
          <w:b/>
        </w:rPr>
        <w:t>Part 1</w:t>
      </w:r>
      <w:r w:rsidR="00813BCA">
        <w:rPr>
          <w:b/>
        </w:rPr>
        <w:t>:</w:t>
      </w:r>
      <w:r w:rsidR="00813BCA">
        <w:t xml:space="preserve"> </w:t>
      </w:r>
      <w:r w:rsidRPr="00E7342B">
        <w:rPr>
          <w:b/>
        </w:rPr>
        <w:t>Getting Started</w:t>
      </w:r>
    </w:p>
    <w:p w:rsidR="00E2224B" w:rsidRDefault="00E17C52" w:rsidP="00E2224B">
      <w:pPr>
        <w:spacing w:after="22" w:line="259" w:lineRule="auto"/>
        <w:ind w:left="-5"/>
        <w:rPr>
          <w:b/>
        </w:rPr>
      </w:pPr>
      <w:r>
        <w:rPr>
          <w:b/>
        </w:rPr>
        <w:t xml:space="preserve"> </w:t>
      </w:r>
    </w:p>
    <w:p w:rsidR="00E2224B" w:rsidRPr="00317090" w:rsidRDefault="00317090" w:rsidP="00E2224B">
      <w:pPr>
        <w:spacing w:after="22" w:line="259" w:lineRule="auto"/>
        <w:ind w:left="-5"/>
      </w:pPr>
      <w:r>
        <w:t xml:space="preserve">Create a directory(folder) inside </w:t>
      </w:r>
      <w:r w:rsidRPr="00317090">
        <w:rPr>
          <w:b/>
          <w:color w:val="FF0000"/>
        </w:rPr>
        <w:t xml:space="preserve">Drive (X:) </w:t>
      </w:r>
      <w:r w:rsidR="00DB3EC7">
        <w:rPr>
          <w:b/>
          <w:color w:val="auto"/>
        </w:rPr>
        <w:t>-</w:t>
      </w:r>
      <w:r w:rsidRPr="00317090">
        <w:rPr>
          <w:b/>
          <w:color w:val="auto"/>
        </w:rPr>
        <w:t>&gt;</w:t>
      </w:r>
      <w:r w:rsidR="00DB3EC7">
        <w:t xml:space="preserve"> </w:t>
      </w:r>
      <w:r w:rsidR="00DB3EC7" w:rsidRPr="00DB3EC7">
        <w:rPr>
          <w:b/>
          <w:color w:val="FF0000"/>
        </w:rPr>
        <w:t>cpre381</w:t>
      </w:r>
      <w:r w:rsidR="00DB3EC7">
        <w:t xml:space="preserve"> </w:t>
      </w:r>
      <w:r>
        <w:t xml:space="preserve">named </w:t>
      </w:r>
      <w:r w:rsidRPr="00317090">
        <w:rPr>
          <w:b/>
          <w:color w:val="FF0000"/>
        </w:rPr>
        <w:t>Lab2</w:t>
      </w:r>
      <w:r>
        <w:t>. You will save all your Lab-2 related files here.</w:t>
      </w:r>
      <w:r>
        <w:br/>
      </w:r>
    </w:p>
    <w:p w:rsidR="006F691F" w:rsidRDefault="00317090">
      <w:pPr>
        <w:spacing w:after="168"/>
        <w:ind w:left="-5"/>
      </w:pPr>
      <w:r>
        <w:t>Next, r</w:t>
      </w:r>
      <w:r w:rsidR="00813BCA">
        <w:t xml:space="preserve">un </w:t>
      </w:r>
      <w:r w:rsidR="00813BCA" w:rsidRPr="00267205">
        <w:rPr>
          <w:b/>
          <w:color w:val="FF0000"/>
        </w:rPr>
        <w:t>Putty</w:t>
      </w:r>
      <w:r w:rsidR="00813BCA">
        <w:t xml:space="preserve"> from the St</w:t>
      </w:r>
      <w:r w:rsidR="00267205">
        <w:t>art menu and connect to any of the L</w:t>
      </w:r>
      <w:r w:rsidR="00813BCA">
        <w:t>inux</w:t>
      </w:r>
      <w:r w:rsidR="00267205">
        <w:t xml:space="preserve"> servers (</w:t>
      </w:r>
      <w:r w:rsidR="00813BCA">
        <w:t>1, 2, 3 or 4</w:t>
      </w:r>
      <w:r w:rsidR="00267205">
        <w:t>)</w:t>
      </w:r>
      <w:r w:rsidR="00813BCA">
        <w:t xml:space="preserve">. </w:t>
      </w:r>
    </w:p>
    <w:p w:rsidR="00BC17EB" w:rsidRDefault="00267205" w:rsidP="00267205">
      <w:pPr>
        <w:pStyle w:val="ListParagraph"/>
        <w:numPr>
          <w:ilvl w:val="0"/>
          <w:numId w:val="2"/>
        </w:numPr>
      </w:pPr>
      <w:r>
        <w:lastRenderedPageBreak/>
        <w:t>To connect to Linux-2</w:t>
      </w:r>
      <w:r w:rsidR="00DB3EC7">
        <w:t xml:space="preserve"> (for example)</w:t>
      </w:r>
      <w:r>
        <w:t>, type</w:t>
      </w:r>
      <w:r>
        <w:tab/>
      </w:r>
      <w:r w:rsidRPr="00BC17EB">
        <w:rPr>
          <w:b/>
        </w:rPr>
        <w:t>linux-2.ece.iastate.edu</w:t>
      </w:r>
      <w:r>
        <w:tab/>
      </w:r>
      <w:r w:rsidR="00813BCA">
        <w:t xml:space="preserve">into the host name field, </w:t>
      </w:r>
      <w:r>
        <w:t xml:space="preserve">and </w:t>
      </w:r>
      <w:r w:rsidR="00813BCA">
        <w:t xml:space="preserve">click </w:t>
      </w:r>
      <w:r w:rsidR="00813BCA" w:rsidRPr="00A27B36">
        <w:rPr>
          <w:b/>
          <w:color w:val="FF0000"/>
        </w:rPr>
        <w:t>Open</w:t>
      </w:r>
      <w:r w:rsidR="00813BCA">
        <w:t xml:space="preserve">. </w:t>
      </w:r>
    </w:p>
    <w:p w:rsidR="00BC17EB" w:rsidRDefault="00813BCA" w:rsidP="00267205">
      <w:pPr>
        <w:pStyle w:val="ListParagraph"/>
        <w:numPr>
          <w:ilvl w:val="0"/>
          <w:numId w:val="2"/>
        </w:numPr>
      </w:pPr>
      <w:r>
        <w:t xml:space="preserve">Click </w:t>
      </w:r>
      <w:r w:rsidRPr="00BC17EB">
        <w:rPr>
          <w:b/>
          <w:color w:val="FF0000"/>
        </w:rPr>
        <w:t>YES</w:t>
      </w:r>
      <w:r w:rsidRPr="00BC17EB">
        <w:rPr>
          <w:b/>
        </w:rPr>
        <w:t xml:space="preserve"> </w:t>
      </w:r>
      <w:r>
        <w:t>if a pop-up window appears asking for key authentication.</w:t>
      </w:r>
    </w:p>
    <w:p w:rsidR="00BC17EB" w:rsidRDefault="00813BCA" w:rsidP="00267205">
      <w:pPr>
        <w:pStyle w:val="ListParagraph"/>
        <w:numPr>
          <w:ilvl w:val="0"/>
          <w:numId w:val="2"/>
        </w:numPr>
      </w:pPr>
      <w:r>
        <w:t xml:space="preserve">Enter your login credentials. </w:t>
      </w:r>
    </w:p>
    <w:p w:rsidR="00BC17EB" w:rsidRDefault="00BC17EB" w:rsidP="00BC17EB"/>
    <w:p w:rsidR="00BC17EB" w:rsidRDefault="00813BCA" w:rsidP="00BC17EB">
      <w:r>
        <w:t>You should now get a command-line interface to the server. Navigate to Simple</w:t>
      </w:r>
      <w:r w:rsidR="00BC17EB">
        <w:t>Scalar installation directory using the following command</w:t>
      </w:r>
    </w:p>
    <w:p w:rsidR="00BC17EB" w:rsidRDefault="00BC17EB" w:rsidP="00BC17EB"/>
    <w:p w:rsidR="006F691F" w:rsidRPr="005023FC" w:rsidRDefault="004329F9" w:rsidP="00BC17EB">
      <w:pPr>
        <w:ind w:firstLine="710"/>
      </w:pPr>
      <w:r>
        <w:rPr>
          <w:highlight w:val="green"/>
        </w:rPr>
        <w:t>c</w:t>
      </w:r>
      <w:r w:rsidR="00813BCA" w:rsidRPr="005023FC">
        <w:rPr>
          <w:highlight w:val="green"/>
        </w:rPr>
        <w:t>d</w:t>
      </w:r>
      <w:r>
        <w:t xml:space="preserve"> </w:t>
      </w:r>
      <w:r w:rsidR="00813BCA" w:rsidRPr="004329F9">
        <w:t xml:space="preserve"> </w:t>
      </w:r>
      <w:r w:rsidR="00813BCA" w:rsidRPr="005023FC">
        <w:rPr>
          <w:highlight w:val="green"/>
        </w:rPr>
        <w:t>/usr/local/ss/simplesim-3.0</w:t>
      </w:r>
      <w:r w:rsidR="00813BCA" w:rsidRPr="005023FC">
        <w:t xml:space="preserve"> </w:t>
      </w:r>
    </w:p>
    <w:p w:rsidR="00BC17EB" w:rsidRPr="005023FC" w:rsidRDefault="00BC17EB" w:rsidP="00BC17EB">
      <w:pPr>
        <w:ind w:firstLine="710"/>
      </w:pPr>
    </w:p>
    <w:p w:rsidR="006F691F" w:rsidRDefault="00BC17EB" w:rsidP="00A27B36">
      <w:pPr>
        <w:ind w:left="720" w:hanging="720"/>
      </w:pPr>
      <w:r w:rsidRPr="00A27B36">
        <w:rPr>
          <w:color w:val="00B0F0"/>
          <w:highlight w:val="cyan"/>
        </w:rPr>
        <w:t>Note</w:t>
      </w:r>
      <w:r w:rsidRPr="00A27B36">
        <w:t>: To view all files/directories in your present working directory, u</w:t>
      </w:r>
      <w:r w:rsidR="00813BCA" w:rsidRPr="00A27B36">
        <w:t xml:space="preserve">se the </w:t>
      </w:r>
      <w:r w:rsidR="00813BCA" w:rsidRPr="00A27B36">
        <w:rPr>
          <w:b/>
          <w:color w:val="FF0000"/>
        </w:rPr>
        <w:t>ls</w:t>
      </w:r>
      <w:r w:rsidR="00813BCA" w:rsidRPr="00A27B36">
        <w:rPr>
          <w:b/>
          <w:i/>
        </w:rPr>
        <w:t xml:space="preserve"> </w:t>
      </w:r>
      <w:r w:rsidR="00813BCA" w:rsidRPr="00A27B36">
        <w:t>command</w:t>
      </w:r>
      <w:r w:rsidR="00A27B36">
        <w:t xml:space="preserve">       (type </w:t>
      </w:r>
      <w:r w:rsidR="00A27B36" w:rsidRPr="00A27B36">
        <w:rPr>
          <w:b/>
          <w:color w:val="FF0000"/>
        </w:rPr>
        <w:t>ls</w:t>
      </w:r>
      <w:r w:rsidR="00A27B36">
        <w:t xml:space="preserve"> and press the return key)</w:t>
      </w:r>
      <w:r w:rsidR="00A27B36" w:rsidRPr="00A27B36">
        <w:t>.</w:t>
      </w:r>
      <w:r w:rsidR="00813BCA" w:rsidRPr="00A27B36">
        <w:t xml:space="preserve"> </w:t>
      </w:r>
    </w:p>
    <w:p w:rsidR="00A27B36" w:rsidRDefault="00A27B36">
      <w:pPr>
        <w:ind w:left="-5"/>
        <w:rPr>
          <w:color w:val="auto"/>
        </w:rPr>
      </w:pPr>
      <w:r>
        <w:rPr>
          <w:color w:val="00B0F0"/>
        </w:rPr>
        <w:tab/>
      </w:r>
      <w:r>
        <w:rPr>
          <w:color w:val="00B0F0"/>
        </w:rPr>
        <w:tab/>
      </w:r>
      <w:r>
        <w:rPr>
          <w:color w:val="00B0F0"/>
        </w:rPr>
        <w:tab/>
      </w:r>
      <w:r>
        <w:rPr>
          <w:color w:val="auto"/>
        </w:rPr>
        <w:t xml:space="preserve">To view the path to your Present Working directory, use the </w:t>
      </w:r>
      <w:r w:rsidRPr="00A27B36">
        <w:rPr>
          <w:b/>
          <w:color w:val="FF0000"/>
        </w:rPr>
        <w:t>pwd</w:t>
      </w:r>
      <w:r>
        <w:rPr>
          <w:b/>
          <w:color w:val="FF0000"/>
        </w:rPr>
        <w:t xml:space="preserve"> </w:t>
      </w:r>
      <w:r>
        <w:rPr>
          <w:color w:val="auto"/>
        </w:rPr>
        <w:t>command</w:t>
      </w:r>
    </w:p>
    <w:p w:rsidR="00A27B36" w:rsidRDefault="00A27B36" w:rsidP="00A27B36">
      <w:pPr>
        <w:ind w:left="720" w:hanging="720"/>
      </w:pPr>
      <w:r>
        <w:rPr>
          <w:color w:val="auto"/>
        </w:rPr>
        <w:tab/>
      </w:r>
      <w:r>
        <w:t xml:space="preserve">(type </w:t>
      </w:r>
      <w:r>
        <w:rPr>
          <w:b/>
          <w:color w:val="FF0000"/>
        </w:rPr>
        <w:t>pwd</w:t>
      </w:r>
      <w:r>
        <w:t xml:space="preserve"> and press the return key)</w:t>
      </w:r>
      <w:r w:rsidRPr="00A27B36">
        <w:t xml:space="preserve">. </w:t>
      </w:r>
    </w:p>
    <w:p w:rsidR="00A27B36" w:rsidRPr="00A27B36" w:rsidRDefault="00A27B36">
      <w:pPr>
        <w:ind w:left="-5"/>
        <w:rPr>
          <w:color w:val="auto"/>
        </w:rPr>
      </w:pPr>
    </w:p>
    <w:p w:rsidR="006F691F" w:rsidRDefault="00813BCA">
      <w:pPr>
        <w:spacing w:after="16" w:line="259" w:lineRule="auto"/>
        <w:ind w:left="0" w:firstLine="0"/>
      </w:pPr>
      <w:r>
        <w:t xml:space="preserve"> </w:t>
      </w:r>
    </w:p>
    <w:p w:rsidR="006F691F" w:rsidRDefault="00813BCA">
      <w:pPr>
        <w:ind w:left="-5"/>
      </w:pPr>
      <w:r>
        <w:t xml:space="preserve">Next, simulate the program </w:t>
      </w:r>
      <w:r w:rsidRPr="00A27B36">
        <w:rPr>
          <w:b/>
          <w:color w:val="FF0000"/>
        </w:rPr>
        <w:t>test-math</w:t>
      </w:r>
      <w:r>
        <w:rPr>
          <w:i/>
        </w:rPr>
        <w:t xml:space="preserve"> </w:t>
      </w:r>
      <w:r>
        <w:t xml:space="preserve">located inside </w:t>
      </w:r>
      <w:r w:rsidRPr="00BC17EB">
        <w:rPr>
          <w:b/>
          <w:color w:val="FF0000"/>
        </w:rPr>
        <w:t>tests-pisa/bin.little</w:t>
      </w:r>
      <w:r>
        <w:rPr>
          <w:i/>
        </w:rPr>
        <w:t xml:space="preserve"> </w:t>
      </w:r>
      <w:r>
        <w:t xml:space="preserve">on the </w:t>
      </w:r>
      <w:r w:rsidRPr="00BC17EB">
        <w:rPr>
          <w:b/>
          <w:color w:val="FF0000"/>
        </w:rPr>
        <w:t>sim-fast</w:t>
      </w:r>
      <w:r w:rsidRPr="00BC17EB">
        <w:rPr>
          <w:color w:val="FF0000"/>
        </w:rPr>
        <w:t xml:space="preserve"> </w:t>
      </w:r>
      <w:r>
        <w:t>simulation tool</w:t>
      </w:r>
      <w:r>
        <w:rPr>
          <w:i/>
        </w:rPr>
        <w:t xml:space="preserve">. </w:t>
      </w:r>
      <w:r>
        <w:t xml:space="preserve">To do this, run: </w:t>
      </w:r>
    </w:p>
    <w:p w:rsidR="006F691F" w:rsidRDefault="00813BCA">
      <w:pPr>
        <w:spacing w:after="14" w:line="259" w:lineRule="auto"/>
        <w:ind w:left="0" w:firstLine="0"/>
      </w:pPr>
      <w:r>
        <w:t xml:space="preserve"> </w:t>
      </w:r>
    </w:p>
    <w:p w:rsidR="006F691F" w:rsidRPr="005023FC" w:rsidRDefault="00813BCA">
      <w:pPr>
        <w:tabs>
          <w:tab w:val="center" w:pos="2728"/>
        </w:tabs>
        <w:spacing w:after="183" w:line="270" w:lineRule="auto"/>
        <w:ind w:left="-15" w:firstLine="0"/>
      </w:pPr>
      <w:r>
        <w:t xml:space="preserve"> </w:t>
      </w:r>
      <w:r>
        <w:tab/>
      </w:r>
      <w:r w:rsidRPr="005023FC">
        <w:rPr>
          <w:highlight w:val="green"/>
        </w:rPr>
        <w:t>./sim-fast</w:t>
      </w:r>
      <w:r w:rsidR="004329F9">
        <w:t xml:space="preserve">  </w:t>
      </w:r>
      <w:r w:rsidRPr="005023FC">
        <w:rPr>
          <w:highlight w:val="green"/>
        </w:rPr>
        <w:t>tests-pisa/bin.little/test-math</w:t>
      </w:r>
      <w:r w:rsidRPr="005023FC">
        <w:rPr>
          <w:sz w:val="22"/>
        </w:rPr>
        <w:t xml:space="preserve"> </w:t>
      </w:r>
    </w:p>
    <w:p w:rsidR="006F691F" w:rsidRDefault="00813BCA">
      <w:pPr>
        <w:ind w:left="-5"/>
      </w:pPr>
      <w:r>
        <w:t xml:space="preserve">The simulator will dump the program output and the performance metrics on your console screen. Locate the line </w:t>
      </w:r>
      <w:r>
        <w:rPr>
          <w:b/>
          <w:i/>
        </w:rPr>
        <w:t xml:space="preserve">sim: ** starting *fast* functional simulation **. </w:t>
      </w:r>
      <w:r>
        <w:rPr>
          <w:i/>
        </w:rPr>
        <w:t xml:space="preserve"> </w:t>
      </w:r>
      <w:r>
        <w:t>The program output can be found after this. Towards the end</w:t>
      </w:r>
      <w:r w:rsidR="00BC17EB">
        <w:t xml:space="preserve"> of the output</w:t>
      </w:r>
      <w:r>
        <w:t xml:space="preserve">, you will find </w:t>
      </w:r>
      <w:r>
        <w:rPr>
          <w:b/>
          <w:i/>
        </w:rPr>
        <w:t xml:space="preserve">sim: ** simulation statistics ** </w:t>
      </w:r>
      <w:r w:rsidR="00BC17EB">
        <w:t>below</w:t>
      </w:r>
      <w:r>
        <w:t xml:space="preserve"> which the p</w:t>
      </w:r>
      <w:r w:rsidR="00C9681D">
        <w:t xml:space="preserve">erformance metrics are listed (see image below). </w:t>
      </w:r>
      <w:r w:rsidR="00C9681D">
        <w:rPr>
          <w:noProof/>
        </w:rPr>
        <w:drawing>
          <wp:inline distT="0" distB="0" distL="0" distR="0">
            <wp:extent cx="5935980" cy="2164080"/>
            <wp:effectExtent l="0" t="0" r="7620" b="7620"/>
            <wp:docPr id="2" name="Picture 2" descr="C:\Users\biswas\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swas\AppData\Local\Microsoft\Windows\INetCache\Content.Word\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rsidR="00C9681D" w:rsidRDefault="00C9681D">
      <w:pPr>
        <w:ind w:left="-5"/>
      </w:pPr>
    </w:p>
    <w:p w:rsidR="006F691F" w:rsidRDefault="00813BCA">
      <w:pPr>
        <w:spacing w:after="19" w:line="259" w:lineRule="auto"/>
        <w:ind w:left="0" w:firstLine="0"/>
      </w:pPr>
      <w:r>
        <w:t xml:space="preserve"> </w:t>
      </w:r>
    </w:p>
    <w:p w:rsidR="006F691F" w:rsidRDefault="00BC17EB">
      <w:pPr>
        <w:spacing w:after="168" w:line="268" w:lineRule="auto"/>
        <w:ind w:left="-5"/>
      </w:pPr>
      <w:r w:rsidRPr="00C01C9D">
        <w:rPr>
          <w:highlight w:val="yellow"/>
        </w:rPr>
        <w:lastRenderedPageBreak/>
        <w:t>S</w:t>
      </w:r>
      <w:r w:rsidR="00813BCA" w:rsidRPr="00C01C9D">
        <w:rPr>
          <w:highlight w:val="yellow"/>
        </w:rPr>
        <w:t xml:space="preserve">imulating </w:t>
      </w:r>
      <w:r w:rsidR="00813BCA" w:rsidRPr="00C01C9D">
        <w:rPr>
          <w:b/>
          <w:color w:val="FF0000"/>
          <w:highlight w:val="yellow"/>
        </w:rPr>
        <w:t>test-fmath</w:t>
      </w:r>
      <w:r w:rsidR="00813BCA" w:rsidRPr="00C01C9D">
        <w:rPr>
          <w:b/>
          <w:highlight w:val="yellow"/>
        </w:rPr>
        <w:t xml:space="preserve">, </w:t>
      </w:r>
      <w:r w:rsidR="00813BCA" w:rsidRPr="00C01C9D">
        <w:rPr>
          <w:b/>
          <w:color w:val="FF0000"/>
          <w:highlight w:val="yellow"/>
        </w:rPr>
        <w:t>test-printf</w:t>
      </w:r>
      <w:r w:rsidR="00813BCA" w:rsidRPr="00C01C9D">
        <w:rPr>
          <w:b/>
          <w:highlight w:val="yellow"/>
        </w:rPr>
        <w:t xml:space="preserve">, </w:t>
      </w:r>
      <w:r w:rsidR="00813BCA" w:rsidRPr="00C01C9D">
        <w:rPr>
          <w:b/>
          <w:color w:val="FF0000"/>
          <w:highlight w:val="yellow"/>
        </w:rPr>
        <w:t xml:space="preserve">test-lswlr </w:t>
      </w:r>
      <w:r w:rsidR="00813BCA" w:rsidRPr="00C01C9D">
        <w:rPr>
          <w:highlight w:val="yellow"/>
        </w:rPr>
        <w:t>and</w:t>
      </w:r>
      <w:r w:rsidR="00813BCA" w:rsidRPr="00C01C9D">
        <w:rPr>
          <w:b/>
          <w:highlight w:val="yellow"/>
        </w:rPr>
        <w:t xml:space="preserve"> </w:t>
      </w:r>
      <w:r w:rsidR="00813BCA" w:rsidRPr="00C01C9D">
        <w:rPr>
          <w:b/>
          <w:color w:val="FF0000"/>
          <w:highlight w:val="yellow"/>
        </w:rPr>
        <w:t>test-llong</w:t>
      </w:r>
      <w:r w:rsidR="00813BCA" w:rsidRPr="00C01C9D">
        <w:rPr>
          <w:i/>
          <w:highlight w:val="yellow"/>
        </w:rPr>
        <w:t>.</w:t>
      </w:r>
      <w:r w:rsidR="00813BCA">
        <w:rPr>
          <w:i/>
        </w:rPr>
        <w:t xml:space="preserve"> </w:t>
      </w:r>
      <w:r w:rsidR="00813BCA">
        <w:rPr>
          <w:shd w:val="clear" w:color="auto" w:fill="FFFF00"/>
        </w:rPr>
        <w:t>Note down the endianness (big or little) and total number of instructions executed for each program using the</w:t>
      </w:r>
      <w:r w:rsidR="00813BCA">
        <w:t xml:space="preserve"> </w:t>
      </w:r>
      <w:r w:rsidR="00813BCA">
        <w:rPr>
          <w:shd w:val="clear" w:color="auto" w:fill="FFFF00"/>
        </w:rPr>
        <w:t>table below.</w:t>
      </w:r>
      <w:r w:rsidR="00813BCA">
        <w:t xml:space="preserve">  </w:t>
      </w:r>
    </w:p>
    <w:p w:rsidR="00E17C52" w:rsidRDefault="00E17C52">
      <w:pPr>
        <w:spacing w:after="168" w:line="268" w:lineRule="auto"/>
        <w:ind w:left="-5"/>
      </w:pPr>
    </w:p>
    <w:p w:rsidR="006F691F" w:rsidRDefault="00813BCA">
      <w:pPr>
        <w:spacing w:after="0" w:line="259" w:lineRule="auto"/>
        <w:ind w:left="0" w:firstLine="0"/>
      </w:pPr>
      <w:r>
        <w:t xml:space="preserve"> </w:t>
      </w:r>
    </w:p>
    <w:tbl>
      <w:tblPr>
        <w:tblStyle w:val="TableGrid"/>
        <w:tblW w:w="9830" w:type="dxa"/>
        <w:tblInd w:w="5" w:type="dxa"/>
        <w:tblCellMar>
          <w:top w:w="6" w:type="dxa"/>
          <w:left w:w="108" w:type="dxa"/>
          <w:right w:w="115" w:type="dxa"/>
        </w:tblCellMar>
        <w:tblLook w:val="04A0" w:firstRow="1" w:lastRow="0" w:firstColumn="1" w:lastColumn="0" w:noHBand="0" w:noVBand="1"/>
      </w:tblPr>
      <w:tblGrid>
        <w:gridCol w:w="3440"/>
        <w:gridCol w:w="3329"/>
        <w:gridCol w:w="3061"/>
      </w:tblGrid>
      <w:tr w:rsidR="006F691F">
        <w:trPr>
          <w:trHeight w:val="488"/>
        </w:trPr>
        <w:tc>
          <w:tcPr>
            <w:tcW w:w="344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Test Program </w:t>
            </w:r>
          </w:p>
        </w:tc>
        <w:tc>
          <w:tcPr>
            <w:tcW w:w="332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 Instructions  </w:t>
            </w:r>
          </w:p>
        </w:tc>
        <w:tc>
          <w:tcPr>
            <w:tcW w:w="3061"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Endian-ness </w:t>
            </w:r>
          </w:p>
        </w:tc>
      </w:tr>
      <w:tr w:rsidR="006F691F">
        <w:trPr>
          <w:trHeight w:val="487"/>
        </w:trPr>
        <w:tc>
          <w:tcPr>
            <w:tcW w:w="344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rPr>
                <w:i/>
              </w:rPr>
              <w:t xml:space="preserve"> </w:t>
            </w:r>
            <w:r w:rsidR="00751027">
              <w:rPr>
                <w:i/>
              </w:rPr>
              <w:t>Test-fmath</w:t>
            </w:r>
          </w:p>
        </w:tc>
        <w:tc>
          <w:tcPr>
            <w:tcW w:w="3329"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sidRPr="00751027">
              <w:rPr>
                <w:i/>
              </w:rPr>
              <w:t>53459</w:t>
            </w:r>
          </w:p>
        </w:tc>
        <w:tc>
          <w:tcPr>
            <w:tcW w:w="3061" w:type="dxa"/>
            <w:tcBorders>
              <w:top w:val="single" w:sz="4" w:space="0" w:color="000000"/>
              <w:left w:val="single" w:sz="4" w:space="0" w:color="000000"/>
              <w:bottom w:val="single" w:sz="4" w:space="0" w:color="000000"/>
              <w:right w:val="single" w:sz="4" w:space="0" w:color="000000"/>
            </w:tcBorders>
          </w:tcPr>
          <w:p w:rsidR="00751027" w:rsidRPr="00751027" w:rsidRDefault="00751027">
            <w:pPr>
              <w:spacing w:after="0" w:line="259" w:lineRule="auto"/>
              <w:ind w:left="0" w:firstLine="0"/>
              <w:rPr>
                <w:i/>
              </w:rPr>
            </w:pPr>
            <w:r>
              <w:rPr>
                <w:i/>
              </w:rPr>
              <w:t>Little</w:t>
            </w:r>
          </w:p>
        </w:tc>
      </w:tr>
      <w:tr w:rsidR="006F691F">
        <w:trPr>
          <w:trHeight w:val="487"/>
        </w:trPr>
        <w:tc>
          <w:tcPr>
            <w:tcW w:w="3440"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Pr>
                <w:i/>
              </w:rPr>
              <w:t>Test-printf</w:t>
            </w:r>
          </w:p>
        </w:tc>
        <w:tc>
          <w:tcPr>
            <w:tcW w:w="3329"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sidRPr="00751027">
              <w:rPr>
                <w:i/>
              </w:rPr>
              <w:t>1813891</w:t>
            </w:r>
          </w:p>
        </w:tc>
        <w:tc>
          <w:tcPr>
            <w:tcW w:w="3061"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Pr>
                <w:i/>
              </w:rPr>
              <w:t>Little</w:t>
            </w:r>
          </w:p>
        </w:tc>
      </w:tr>
      <w:tr w:rsidR="006F691F">
        <w:trPr>
          <w:trHeight w:val="487"/>
        </w:trPr>
        <w:tc>
          <w:tcPr>
            <w:tcW w:w="344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rPr>
                <w:i/>
              </w:rPr>
              <w:t xml:space="preserve"> </w:t>
            </w:r>
            <w:r w:rsidR="00751027">
              <w:rPr>
                <w:i/>
              </w:rPr>
              <w:t>Test-lswlr</w:t>
            </w:r>
          </w:p>
        </w:tc>
        <w:tc>
          <w:tcPr>
            <w:tcW w:w="3329"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sidRPr="00751027">
              <w:rPr>
                <w:i/>
              </w:rPr>
              <w:t>8877</w:t>
            </w:r>
          </w:p>
        </w:tc>
        <w:tc>
          <w:tcPr>
            <w:tcW w:w="3061"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Pr>
                <w:i/>
              </w:rPr>
              <w:t>Little</w:t>
            </w:r>
          </w:p>
        </w:tc>
      </w:tr>
      <w:tr w:rsidR="006F691F">
        <w:trPr>
          <w:trHeight w:val="487"/>
        </w:trPr>
        <w:tc>
          <w:tcPr>
            <w:tcW w:w="344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rPr>
                <w:i/>
              </w:rPr>
              <w:t xml:space="preserve"> </w:t>
            </w:r>
            <w:r w:rsidR="00751027">
              <w:rPr>
                <w:i/>
              </w:rPr>
              <w:t>Test-llong</w:t>
            </w:r>
          </w:p>
        </w:tc>
        <w:tc>
          <w:tcPr>
            <w:tcW w:w="3329" w:type="dxa"/>
            <w:tcBorders>
              <w:top w:val="single" w:sz="4" w:space="0" w:color="000000"/>
              <w:left w:val="single" w:sz="4" w:space="0" w:color="000000"/>
              <w:bottom w:val="single" w:sz="4" w:space="0" w:color="000000"/>
              <w:right w:val="single" w:sz="4" w:space="0" w:color="000000"/>
            </w:tcBorders>
          </w:tcPr>
          <w:p w:rsidR="006F691F" w:rsidRDefault="00751027">
            <w:pPr>
              <w:spacing w:after="0" w:line="259" w:lineRule="auto"/>
              <w:ind w:left="0" w:firstLine="0"/>
            </w:pPr>
            <w:r w:rsidRPr="00751027">
              <w:rPr>
                <w:i/>
              </w:rPr>
              <w:t>29642</w:t>
            </w:r>
          </w:p>
        </w:tc>
        <w:tc>
          <w:tcPr>
            <w:tcW w:w="3061"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rPr>
                <w:i/>
              </w:rPr>
              <w:t xml:space="preserve"> </w:t>
            </w:r>
            <w:r w:rsidR="00751027">
              <w:rPr>
                <w:i/>
              </w:rPr>
              <w:t>Little</w:t>
            </w:r>
          </w:p>
        </w:tc>
      </w:tr>
    </w:tbl>
    <w:p w:rsidR="006F691F" w:rsidRDefault="00813BCA">
      <w:pPr>
        <w:spacing w:after="21" w:line="259" w:lineRule="auto"/>
        <w:ind w:left="0" w:firstLine="0"/>
      </w:pPr>
      <w:r>
        <w:rPr>
          <w:i/>
        </w:rPr>
        <w:t xml:space="preserve"> </w:t>
      </w:r>
    </w:p>
    <w:p w:rsidR="006F691F" w:rsidRDefault="00813BCA">
      <w:pPr>
        <w:spacing w:after="21" w:line="259" w:lineRule="auto"/>
        <w:ind w:left="0" w:firstLine="0"/>
      </w:pPr>
      <w:r>
        <w:rPr>
          <w:i/>
        </w:rPr>
        <w:t xml:space="preserve"> </w:t>
      </w:r>
    </w:p>
    <w:p w:rsidR="006F691F" w:rsidRDefault="00E7342B">
      <w:pPr>
        <w:spacing w:after="22" w:line="259" w:lineRule="auto"/>
        <w:ind w:left="-5"/>
      </w:pPr>
      <w:r>
        <w:rPr>
          <w:b/>
        </w:rPr>
        <w:t xml:space="preserve">Part </w:t>
      </w:r>
      <w:r w:rsidR="00813BCA">
        <w:rPr>
          <w:b/>
        </w:rPr>
        <w:t>2</w:t>
      </w:r>
      <w:r>
        <w:rPr>
          <w:b/>
        </w:rPr>
        <w:t>:</w:t>
      </w:r>
      <w:r w:rsidR="00813BCA">
        <w:rPr>
          <w:b/>
        </w:rPr>
        <w:t xml:space="preserve"> Compilers Optimization: </w:t>
      </w:r>
    </w:p>
    <w:p w:rsidR="006F691F" w:rsidRDefault="00813BCA" w:rsidP="00C9681D">
      <w:pPr>
        <w:ind w:left="-5"/>
        <w:jc w:val="both"/>
      </w:pPr>
      <w:r>
        <w:t xml:space="preserve">The compiler plays an important role in your program’s performance. It processes your high level code and turns it into machine code that the processor can understand. In doing so, it performs several tasks such as semantic analysis, syntactic analysis, optimization etc. For this lab, the optimization part is of interest to us. Code optimization is done, in the general sense, to make your code run efficiently or use fewer resources.  </w:t>
      </w:r>
    </w:p>
    <w:p w:rsidR="006F691F" w:rsidRDefault="00813BCA" w:rsidP="00C9681D">
      <w:pPr>
        <w:spacing w:after="169"/>
        <w:ind w:left="-5"/>
        <w:jc w:val="both"/>
      </w:pPr>
      <w:r>
        <w:t xml:space="preserve">We will use the GCC compiler in all of the Simplescalar experiments. GNU Compiler Collection (GCC) was developed by the GNU project, initially for C alone, but now supports other high level languages as well. It can perform different levels of optimization, depending on the requirement. Without optimization (level 0), gcc attempts to make the compilation process faster. Optimization levels 1, 2 and 3 attempt to improve performance of the generated code but at the cost of compilation time, where level 3 implements the most rigorous optimization methods. </w:t>
      </w:r>
    </w:p>
    <w:p w:rsidR="00C9681D" w:rsidRDefault="00C9681D" w:rsidP="00C9681D">
      <w:pPr>
        <w:spacing w:after="168"/>
        <w:ind w:firstLine="0"/>
      </w:pPr>
      <w:r w:rsidRPr="00E7342B">
        <w:rPr>
          <w:b/>
          <w:u w:val="single"/>
        </w:rPr>
        <w:t>Section(i)</w:t>
      </w:r>
    </w:p>
    <w:p w:rsidR="00E17C52" w:rsidRDefault="00813BCA" w:rsidP="00C9681D">
      <w:pPr>
        <w:spacing w:after="168"/>
        <w:ind w:firstLine="0"/>
      </w:pPr>
      <w:r>
        <w:t xml:space="preserve">Let us try observing performance differences between a compiler optimized code and the non-optimized version of the same. </w:t>
      </w:r>
    </w:p>
    <w:p w:rsidR="006F691F" w:rsidRDefault="00813BCA" w:rsidP="00E17C52">
      <w:pPr>
        <w:pStyle w:val="ListParagraph"/>
        <w:numPr>
          <w:ilvl w:val="0"/>
          <w:numId w:val="3"/>
        </w:numPr>
        <w:spacing w:after="168"/>
      </w:pPr>
      <w:r>
        <w:t xml:space="preserve">Go back to Windows and </w:t>
      </w:r>
      <w:r w:rsidR="00C9681D">
        <w:t>extract</w:t>
      </w:r>
      <w:r>
        <w:t xml:space="preserve"> the</w:t>
      </w:r>
      <w:r w:rsidR="00DB3EC7">
        <w:t xml:space="preserve"> binary</w:t>
      </w:r>
      <w:r>
        <w:t xml:space="preserve"> files </w:t>
      </w:r>
      <w:r w:rsidRPr="005023FC">
        <w:rPr>
          <w:b/>
          <w:color w:val="FF0000"/>
        </w:rPr>
        <w:t>math_unopt</w:t>
      </w:r>
      <w:r w:rsidRPr="005023FC">
        <w:rPr>
          <w:color w:val="FF0000"/>
        </w:rPr>
        <w:t xml:space="preserve"> </w:t>
      </w:r>
      <w:r>
        <w:t xml:space="preserve">and </w:t>
      </w:r>
      <w:r w:rsidRPr="005023FC">
        <w:rPr>
          <w:b/>
          <w:color w:val="FF0000"/>
        </w:rPr>
        <w:t>math_opt</w:t>
      </w:r>
      <w:r w:rsidRPr="005023FC">
        <w:rPr>
          <w:color w:val="FF0000"/>
        </w:rPr>
        <w:t xml:space="preserve"> </w:t>
      </w:r>
      <w:r w:rsidR="00C9681D">
        <w:t>from lab2.zip and place them</w:t>
      </w:r>
      <w:r>
        <w:t xml:space="preserve"> inside your </w:t>
      </w:r>
      <w:r w:rsidR="00DB3EC7">
        <w:t>drive</w:t>
      </w:r>
      <w:r w:rsidR="00DB3EC7" w:rsidRPr="00317090">
        <w:rPr>
          <w:b/>
          <w:color w:val="FF0000"/>
        </w:rPr>
        <w:t xml:space="preserve"> </w:t>
      </w:r>
      <w:r w:rsidR="00317090" w:rsidRPr="00317090">
        <w:rPr>
          <w:b/>
          <w:color w:val="FF0000"/>
        </w:rPr>
        <w:t>X</w:t>
      </w:r>
      <w:r w:rsidRPr="00317090">
        <w:rPr>
          <w:b/>
          <w:color w:val="FF0000"/>
        </w:rPr>
        <w:t>:</w:t>
      </w:r>
      <w:r w:rsidR="00DB3EC7">
        <w:t xml:space="preserve"> -&gt; </w:t>
      </w:r>
      <w:r w:rsidR="00DB3EC7">
        <w:rPr>
          <w:b/>
          <w:color w:val="FF0000"/>
        </w:rPr>
        <w:t xml:space="preserve">cpre381 </w:t>
      </w:r>
      <w:r w:rsidR="00DB3EC7" w:rsidRPr="00DB3EC7">
        <w:rPr>
          <w:color w:val="auto"/>
        </w:rPr>
        <w:t>-&gt;</w:t>
      </w:r>
      <w:r w:rsidR="00DB3EC7">
        <w:rPr>
          <w:b/>
          <w:color w:val="FF0000"/>
        </w:rPr>
        <w:t xml:space="preserve"> </w:t>
      </w:r>
      <w:r w:rsidRPr="00DB3EC7">
        <w:rPr>
          <w:b/>
          <w:color w:val="FF0000"/>
        </w:rPr>
        <w:t>lab2</w:t>
      </w:r>
      <w:r>
        <w:t xml:space="preserve">. Now go back to Putty.  </w:t>
      </w:r>
    </w:p>
    <w:p w:rsidR="005023FC" w:rsidRDefault="00DB3EC7">
      <w:pPr>
        <w:ind w:left="-5"/>
      </w:pPr>
      <w:r>
        <w:t>Make sure you are in the</w:t>
      </w:r>
      <w:r w:rsidR="00813BCA">
        <w:t xml:space="preserve"> </w:t>
      </w:r>
      <w:r w:rsidR="00813BCA" w:rsidRPr="005023FC">
        <w:rPr>
          <w:b/>
          <w:color w:val="FF0000"/>
        </w:rPr>
        <w:t xml:space="preserve">simplesim-3.0 </w:t>
      </w:r>
      <w:r w:rsidR="00813BCA">
        <w:t>directory</w:t>
      </w:r>
      <w:r>
        <w:t xml:space="preserve"> (use </w:t>
      </w:r>
      <w:r w:rsidRPr="00DB3EC7">
        <w:rPr>
          <w:b/>
          <w:color w:val="FF0000"/>
        </w:rPr>
        <w:t>pwd</w:t>
      </w:r>
      <w:r>
        <w:t xml:space="preserve"> command to check this). </w:t>
      </w:r>
    </w:p>
    <w:p w:rsidR="005023FC" w:rsidRDefault="00DB3EC7">
      <w:pPr>
        <w:ind w:left="-5"/>
      </w:pPr>
      <w:r w:rsidRPr="005023FC">
        <w:rPr>
          <w:highlight w:val="yellow"/>
        </w:rPr>
        <w:t>R</w:t>
      </w:r>
      <w:r w:rsidR="00813BCA" w:rsidRPr="005023FC">
        <w:rPr>
          <w:highlight w:val="yellow"/>
        </w:rPr>
        <w:t xml:space="preserve">un the above two binaries using </w:t>
      </w:r>
      <w:r w:rsidR="00813BCA" w:rsidRPr="005023FC">
        <w:rPr>
          <w:b/>
          <w:color w:val="FF0000"/>
          <w:highlight w:val="yellow"/>
        </w:rPr>
        <w:t>sim-profile</w:t>
      </w:r>
      <w:r w:rsidR="00813BCA" w:rsidRPr="00DB3EC7">
        <w:rPr>
          <w:i/>
        </w:rPr>
        <w:t xml:space="preserve"> </w:t>
      </w:r>
      <w:r w:rsidR="00813BCA" w:rsidRPr="00DB3EC7">
        <w:t xml:space="preserve">like you did for </w:t>
      </w:r>
      <w:r w:rsidR="00813BCA" w:rsidRPr="00DB3EC7">
        <w:rPr>
          <w:i/>
        </w:rPr>
        <w:t>sim-fast</w:t>
      </w:r>
      <w:r w:rsidR="00813BCA" w:rsidRPr="00DB3EC7">
        <w:t xml:space="preserve"> (but replace “</w:t>
      </w:r>
      <w:r w:rsidR="00813BCA" w:rsidRPr="00DB3EC7">
        <w:rPr>
          <w:i/>
        </w:rPr>
        <w:t>tests-pisa/bin.little/test-math”</w:t>
      </w:r>
      <w:r w:rsidR="00813BCA" w:rsidRPr="00DB3EC7">
        <w:t xml:space="preserve"> with</w:t>
      </w:r>
      <w:r w:rsidR="00813BCA">
        <w:t xml:space="preserve"> </w:t>
      </w:r>
      <w:r w:rsidR="005023FC">
        <w:t>“</w:t>
      </w:r>
      <w:r w:rsidR="00813BCA">
        <w:rPr>
          <w:i/>
        </w:rPr>
        <w:t>/home/&lt;username&gt;/cpre381/lab2/</w:t>
      </w:r>
      <w:r w:rsidR="00813BCA" w:rsidRPr="005023FC">
        <w:rPr>
          <w:color w:val="auto"/>
        </w:rPr>
        <w:t>math_unopt</w:t>
      </w:r>
      <w:r w:rsidR="005023FC" w:rsidRPr="005023FC">
        <w:t>”</w:t>
      </w:r>
      <w:r w:rsidR="00813BCA">
        <w:t xml:space="preserve">. </w:t>
      </w:r>
    </w:p>
    <w:p w:rsidR="005023FC" w:rsidRDefault="005023FC">
      <w:pPr>
        <w:ind w:left="-5"/>
      </w:pPr>
    </w:p>
    <w:p w:rsidR="005023FC" w:rsidRPr="005023FC" w:rsidRDefault="005023FC">
      <w:pPr>
        <w:ind w:left="-5"/>
      </w:pPr>
      <w:r>
        <w:tab/>
      </w:r>
      <w:r>
        <w:tab/>
      </w:r>
      <w:r>
        <w:tab/>
      </w:r>
      <w:r w:rsidRPr="005023FC">
        <w:rPr>
          <w:highlight w:val="green"/>
        </w:rPr>
        <w:t>./sim-profile</w:t>
      </w:r>
      <w:r w:rsidR="004329F9">
        <w:t xml:space="preserve"> </w:t>
      </w:r>
      <w:r w:rsidRPr="004329F9">
        <w:t xml:space="preserve"> </w:t>
      </w:r>
      <w:r w:rsidRPr="005023FC">
        <w:rPr>
          <w:highlight w:val="green"/>
        </w:rPr>
        <w:t>/home/&lt;username&gt;/cpre381/lab2/math_unopt</w:t>
      </w:r>
    </w:p>
    <w:p w:rsidR="005023FC" w:rsidRPr="005023FC" w:rsidRDefault="005023FC">
      <w:pPr>
        <w:ind w:left="-5"/>
      </w:pPr>
    </w:p>
    <w:p w:rsidR="006F691F" w:rsidRDefault="00813BCA">
      <w:pPr>
        <w:ind w:left="-5"/>
      </w:pPr>
      <w:r>
        <w:t xml:space="preserve">Do the same for </w:t>
      </w:r>
      <w:r w:rsidRPr="005023FC">
        <w:rPr>
          <w:b/>
          <w:color w:val="FF0000"/>
        </w:rPr>
        <w:t>math_opt</w:t>
      </w:r>
      <w:r>
        <w:t xml:space="preserve">. </w:t>
      </w:r>
    </w:p>
    <w:p w:rsidR="00E7342B" w:rsidRDefault="00813BCA">
      <w:pPr>
        <w:ind w:left="-5"/>
      </w:pPr>
      <w:r w:rsidRPr="005023FC">
        <w:rPr>
          <w:b/>
          <w:color w:val="FF0000"/>
        </w:rPr>
        <w:t>math_unopt</w:t>
      </w:r>
      <w:r w:rsidRPr="005023FC">
        <w:rPr>
          <w:color w:val="FF0000"/>
        </w:rPr>
        <w:t xml:space="preserve"> </w:t>
      </w:r>
      <w:r>
        <w:t xml:space="preserve">is precompiled with optimization level 0 (no optimization) using gcc. </w:t>
      </w:r>
      <w:r w:rsidRPr="005023FC">
        <w:rPr>
          <w:b/>
          <w:color w:val="FF0000"/>
        </w:rPr>
        <w:t>math_opt</w:t>
      </w:r>
      <w:r w:rsidRPr="005023FC">
        <w:rPr>
          <w:color w:val="FF0000"/>
        </w:rPr>
        <w:t xml:space="preserve"> </w:t>
      </w:r>
      <w:r>
        <w:t xml:space="preserve">is precompiled with optimization level 3 (max optimization) using gcc. </w:t>
      </w:r>
    </w:p>
    <w:p w:rsidR="00E7342B" w:rsidRPr="00E7342B" w:rsidRDefault="00E7342B">
      <w:pPr>
        <w:ind w:left="-5"/>
        <w:rPr>
          <w:b/>
          <w:u w:val="single"/>
        </w:rPr>
      </w:pPr>
      <w:r>
        <w:rPr>
          <w:b/>
          <w:u w:val="single"/>
        </w:rPr>
        <w:br/>
      </w:r>
    </w:p>
    <w:p w:rsidR="006F691F" w:rsidRDefault="00813BCA">
      <w:pPr>
        <w:ind w:left="-5"/>
      </w:pPr>
      <w:r>
        <w:rPr>
          <w:shd w:val="clear" w:color="auto" w:fill="FFFF00"/>
        </w:rPr>
        <w:t>Compare #instructions using the table below. Also find the % reduction in</w:t>
      </w:r>
      <w:r>
        <w:t xml:space="preserve"> </w:t>
      </w:r>
      <w:r>
        <w:rPr>
          <w:shd w:val="clear" w:color="auto" w:fill="FFFF00"/>
        </w:rPr>
        <w:t>#instructions.</w:t>
      </w:r>
      <w:r>
        <w:t xml:space="preserve">  </w:t>
      </w:r>
    </w:p>
    <w:tbl>
      <w:tblPr>
        <w:tblStyle w:val="TableGrid"/>
        <w:tblW w:w="9388" w:type="dxa"/>
        <w:tblInd w:w="5" w:type="dxa"/>
        <w:tblCellMar>
          <w:top w:w="8" w:type="dxa"/>
          <w:left w:w="108" w:type="dxa"/>
          <w:right w:w="115" w:type="dxa"/>
        </w:tblCellMar>
        <w:tblLook w:val="04A0" w:firstRow="1" w:lastRow="0" w:firstColumn="1" w:lastColumn="0" w:noHBand="0" w:noVBand="1"/>
      </w:tblPr>
      <w:tblGrid>
        <w:gridCol w:w="2558"/>
        <w:gridCol w:w="3415"/>
        <w:gridCol w:w="3415"/>
      </w:tblGrid>
      <w:tr w:rsidR="006F691F">
        <w:trPr>
          <w:trHeight w:val="720"/>
        </w:trPr>
        <w:tc>
          <w:tcPr>
            <w:tcW w:w="127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Program </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Optimization level 0 number of instructions </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Optimization level 3 number of instructions </w:t>
            </w:r>
          </w:p>
        </w:tc>
      </w:tr>
      <w:tr w:rsidR="006F691F">
        <w:trPr>
          <w:trHeight w:val="446"/>
        </w:trPr>
        <w:tc>
          <w:tcPr>
            <w:tcW w:w="127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 </w:t>
            </w:r>
            <w:r w:rsidR="0000756D">
              <w:t>Math_unopt</w:t>
            </w:r>
            <w:r w:rsidR="00E2460F">
              <w:t>/math_opt</w:t>
            </w:r>
          </w:p>
        </w:tc>
        <w:tc>
          <w:tcPr>
            <w:tcW w:w="4059" w:type="dxa"/>
            <w:tcBorders>
              <w:top w:val="single" w:sz="4" w:space="0" w:color="000000"/>
              <w:left w:val="single" w:sz="4" w:space="0" w:color="000000"/>
              <w:bottom w:val="single" w:sz="4" w:space="0" w:color="000000"/>
              <w:right w:val="single" w:sz="4" w:space="0" w:color="000000"/>
            </w:tcBorders>
          </w:tcPr>
          <w:p w:rsidR="006F691F" w:rsidRDefault="0000756D">
            <w:pPr>
              <w:spacing w:after="0" w:line="259" w:lineRule="auto"/>
              <w:ind w:left="0" w:firstLine="0"/>
            </w:pPr>
            <w:r>
              <w:t>2813753</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 </w:t>
            </w:r>
            <w:r w:rsidR="0000756D">
              <w:t>1013734</w:t>
            </w:r>
          </w:p>
        </w:tc>
      </w:tr>
    </w:tbl>
    <w:p w:rsidR="006F691F" w:rsidRDefault="00813BCA">
      <w:pPr>
        <w:spacing w:after="182" w:line="259" w:lineRule="auto"/>
        <w:ind w:left="0" w:firstLine="0"/>
      </w:pPr>
      <w:r>
        <w:t xml:space="preserve"> </w:t>
      </w:r>
      <w:r w:rsidR="007514C6">
        <w:t>Percent in Reduction is 36%</w:t>
      </w:r>
    </w:p>
    <w:p w:rsidR="00E7342B" w:rsidRPr="00E7342B" w:rsidRDefault="00E7342B">
      <w:pPr>
        <w:ind w:left="-5"/>
        <w:rPr>
          <w:b/>
          <w:u w:val="single"/>
        </w:rPr>
      </w:pPr>
      <w:r w:rsidRPr="00E7342B">
        <w:rPr>
          <w:b/>
          <w:u w:val="single"/>
        </w:rPr>
        <w:t>Section</w:t>
      </w:r>
      <w:r w:rsidR="00813BCA" w:rsidRPr="00E7342B">
        <w:rPr>
          <w:b/>
          <w:u w:val="single"/>
        </w:rPr>
        <w:t xml:space="preserve">(ii) </w:t>
      </w:r>
      <w:r>
        <w:rPr>
          <w:b/>
          <w:u w:val="single"/>
        </w:rPr>
        <w:br/>
      </w:r>
    </w:p>
    <w:p w:rsidR="006F691F" w:rsidRDefault="00813BCA">
      <w:pPr>
        <w:ind w:left="-5"/>
      </w:pPr>
      <w:r w:rsidRPr="00E7342B">
        <w:rPr>
          <w:highlight w:val="yellow"/>
        </w:rPr>
        <w:t>Write a selection sort algorithm</w:t>
      </w:r>
      <w:r>
        <w:t xml:space="preserve"> (or any sorting algorithm you are familiar with</w:t>
      </w:r>
      <w:r w:rsidRPr="00E7342B">
        <w:rPr>
          <w:highlight w:val="yellow"/>
        </w:rPr>
        <w:t>) in C that sorts 50 random integers</w:t>
      </w:r>
      <w:r>
        <w:t xml:space="preserve"> and save it in your </w:t>
      </w:r>
      <w:r w:rsidRPr="005023FC">
        <w:rPr>
          <w:b/>
          <w:color w:val="FF0000"/>
        </w:rPr>
        <w:t>lab2</w:t>
      </w:r>
      <w:r>
        <w:t xml:space="preserve"> folder. </w:t>
      </w:r>
      <w:r w:rsidRPr="005023FC">
        <w:rPr>
          <w:highlight w:val="yellow"/>
        </w:rPr>
        <w:t>Now compile it with 0 optimization</w:t>
      </w:r>
      <w:r w:rsidR="005023FC">
        <w:t xml:space="preserve"> </w:t>
      </w:r>
      <w:r w:rsidR="005023FC" w:rsidRPr="005023FC">
        <w:rPr>
          <w:highlight w:val="yellow"/>
        </w:rPr>
        <w:t>using the following commands:</w:t>
      </w:r>
      <w:r>
        <w:t xml:space="preserve">  </w:t>
      </w:r>
    </w:p>
    <w:p w:rsidR="006F691F" w:rsidRDefault="00813BCA">
      <w:pPr>
        <w:spacing w:after="16" w:line="259" w:lineRule="auto"/>
        <w:ind w:left="0" w:firstLine="0"/>
      </w:pPr>
      <w:r>
        <w:t xml:space="preserve"> </w:t>
      </w:r>
    </w:p>
    <w:p w:rsidR="006F691F" w:rsidRDefault="00813BCA">
      <w:pPr>
        <w:tabs>
          <w:tab w:val="center" w:pos="1514"/>
        </w:tabs>
        <w:spacing w:after="1" w:line="270" w:lineRule="auto"/>
        <w:ind w:left="-15" w:firstLine="0"/>
      </w:pPr>
      <w:r>
        <w:t xml:space="preserve"> </w:t>
      </w:r>
      <w:r>
        <w:tab/>
      </w:r>
      <w:r w:rsidRPr="005023FC">
        <w:rPr>
          <w:highlight w:val="green"/>
        </w:rPr>
        <w:t>cd</w:t>
      </w:r>
      <w:r w:rsidRPr="004329F9">
        <w:t xml:space="preserve"> </w:t>
      </w:r>
      <w:r w:rsidRPr="005023FC">
        <w:rPr>
          <w:highlight w:val="green"/>
        </w:rPr>
        <w:t>/usr/local/ss</w:t>
      </w:r>
      <w:r w:rsidRPr="005023FC">
        <w:t xml:space="preserve"> </w:t>
      </w:r>
    </w:p>
    <w:p w:rsidR="005023FC" w:rsidRPr="005023FC" w:rsidRDefault="005023FC">
      <w:pPr>
        <w:tabs>
          <w:tab w:val="center" w:pos="1514"/>
        </w:tabs>
        <w:spacing w:after="1" w:line="270" w:lineRule="auto"/>
        <w:ind w:left="-15" w:firstLine="0"/>
      </w:pPr>
    </w:p>
    <w:p w:rsidR="006F691F" w:rsidRPr="005023FC" w:rsidRDefault="00813BCA" w:rsidP="00814AEA">
      <w:pPr>
        <w:spacing w:after="1" w:line="270" w:lineRule="auto"/>
        <w:ind w:left="720" w:firstLine="0"/>
      </w:pPr>
      <w:r w:rsidRPr="005023FC">
        <w:rPr>
          <w:highlight w:val="green"/>
        </w:rPr>
        <w:t>./bin/sslittle-na-sstrix-gcc</w:t>
      </w:r>
      <w:r w:rsidR="004329F9">
        <w:t xml:space="preserve"> </w:t>
      </w:r>
      <w:r w:rsidRPr="004329F9">
        <w:t xml:space="preserve"> </w:t>
      </w:r>
      <w:r w:rsidRPr="005023FC">
        <w:rPr>
          <w:highlight w:val="green"/>
        </w:rPr>
        <w:t>–</w:t>
      </w:r>
      <w:r w:rsidRPr="005023FC">
        <w:rPr>
          <w:highlight w:val="red"/>
        </w:rPr>
        <w:t>O0</w:t>
      </w:r>
      <w:r w:rsidR="004329F9">
        <w:t xml:space="preserve"> </w:t>
      </w:r>
      <w:r w:rsidRPr="004329F9">
        <w:t xml:space="preserve"> </w:t>
      </w:r>
      <w:r w:rsidRPr="005023FC">
        <w:rPr>
          <w:highlight w:val="green"/>
        </w:rPr>
        <w:t>–o</w:t>
      </w:r>
      <w:r w:rsidR="004329F9">
        <w:t xml:space="preserve"> </w:t>
      </w:r>
      <w:r w:rsidRPr="004329F9">
        <w:t xml:space="preserve"> </w:t>
      </w:r>
      <w:r w:rsidRPr="005023FC">
        <w:rPr>
          <w:highlight w:val="green"/>
        </w:rPr>
        <w:t xml:space="preserve">/home/&lt;username&gt;/cpre381/lab2/&lt;filename&gt; </w:t>
      </w:r>
      <w:r w:rsidR="00814AEA">
        <w:rPr>
          <w:highlight w:val="green"/>
        </w:rPr>
        <w:t xml:space="preserve">  </w:t>
      </w:r>
      <w:r w:rsidR="00814AEA" w:rsidRPr="00814AEA">
        <w:t>&lt;space&gt;</w:t>
      </w:r>
      <w:r w:rsidR="00814AEA">
        <w:rPr>
          <w:highlight w:val="green"/>
        </w:rPr>
        <w:t xml:space="preserve"> </w:t>
      </w:r>
      <w:r w:rsidRPr="005023FC">
        <w:rPr>
          <w:highlight w:val="green"/>
        </w:rPr>
        <w:t>/home/&lt;username&gt;/cpre381/lab2/&lt;filename&gt;.c</w:t>
      </w:r>
      <w:r w:rsidRPr="005023FC">
        <w:rPr>
          <w:sz w:val="28"/>
        </w:rPr>
        <w:t xml:space="preserve"> </w:t>
      </w:r>
    </w:p>
    <w:p w:rsidR="006F691F" w:rsidRDefault="00813BCA">
      <w:pPr>
        <w:spacing w:after="143" w:line="259" w:lineRule="auto"/>
        <w:ind w:left="0" w:firstLine="0"/>
      </w:pPr>
      <w:r>
        <w:rPr>
          <w:i/>
          <w:sz w:val="28"/>
        </w:rPr>
        <w:t xml:space="preserve"> </w:t>
      </w:r>
    </w:p>
    <w:p w:rsidR="006F691F" w:rsidRDefault="00813BCA">
      <w:pPr>
        <w:spacing w:after="168"/>
        <w:ind w:left="-5"/>
      </w:pPr>
      <w:r>
        <w:t xml:space="preserve">Next compile using level 3 optimization </w:t>
      </w:r>
    </w:p>
    <w:p w:rsidR="006F691F" w:rsidRDefault="00813BCA">
      <w:pPr>
        <w:spacing w:after="21" w:line="259" w:lineRule="auto"/>
        <w:ind w:left="0" w:firstLine="0"/>
      </w:pPr>
      <w:r>
        <w:rPr>
          <w:i/>
        </w:rPr>
        <w:t xml:space="preserve"> </w:t>
      </w:r>
    </w:p>
    <w:p w:rsidR="006F691F" w:rsidRPr="005023FC" w:rsidRDefault="00813BCA" w:rsidP="005023FC">
      <w:pPr>
        <w:spacing w:after="170" w:line="270" w:lineRule="auto"/>
        <w:ind w:left="717" w:firstLine="0"/>
      </w:pPr>
      <w:r w:rsidRPr="005023FC">
        <w:rPr>
          <w:highlight w:val="green"/>
        </w:rPr>
        <w:t>./bin/sslittle-na-sstrix-gcc</w:t>
      </w:r>
      <w:r w:rsidR="004329F9">
        <w:t xml:space="preserve"> </w:t>
      </w:r>
      <w:r w:rsidRPr="004329F9">
        <w:t xml:space="preserve"> </w:t>
      </w:r>
      <w:r w:rsidRPr="005023FC">
        <w:rPr>
          <w:highlight w:val="green"/>
        </w:rPr>
        <w:t>–</w:t>
      </w:r>
      <w:r w:rsidRPr="005023FC">
        <w:rPr>
          <w:highlight w:val="red"/>
        </w:rPr>
        <w:t>O3</w:t>
      </w:r>
      <w:r w:rsidRPr="004329F9">
        <w:t xml:space="preserve"> </w:t>
      </w:r>
      <w:r w:rsidR="004329F9">
        <w:t xml:space="preserve"> </w:t>
      </w:r>
      <w:r w:rsidRPr="005023FC">
        <w:rPr>
          <w:highlight w:val="green"/>
        </w:rPr>
        <w:t>–o</w:t>
      </w:r>
      <w:r w:rsidR="004329F9">
        <w:t xml:space="preserve"> </w:t>
      </w:r>
      <w:r w:rsidRPr="004329F9">
        <w:t xml:space="preserve"> </w:t>
      </w:r>
      <w:r w:rsidRPr="005023FC">
        <w:rPr>
          <w:highlight w:val="green"/>
        </w:rPr>
        <w:t xml:space="preserve">/home/&lt;username&gt;/cpre381/lab2/&lt;filename&gt; </w:t>
      </w:r>
      <w:r w:rsidR="00814AEA" w:rsidRPr="00814AEA">
        <w:t xml:space="preserve">&lt;space&gt; </w:t>
      </w:r>
      <w:r w:rsidRPr="005023FC">
        <w:rPr>
          <w:highlight w:val="green"/>
        </w:rPr>
        <w:t>/home/&lt;username&gt;/cpre381/lab2/&lt;filename&gt;.c</w:t>
      </w:r>
      <w:r w:rsidRPr="005023FC">
        <w:t xml:space="preserve"> </w:t>
      </w:r>
    </w:p>
    <w:p w:rsidR="006F691F" w:rsidRDefault="00813BCA">
      <w:pPr>
        <w:spacing w:line="268" w:lineRule="auto"/>
        <w:ind w:left="-5"/>
      </w:pPr>
      <w:r>
        <w:rPr>
          <w:shd w:val="clear" w:color="auto" w:fill="FFFF00"/>
        </w:rPr>
        <w:t>Compare #instructions using the table below. Also find the % reduction in #instructions.</w:t>
      </w:r>
      <w:r>
        <w:t xml:space="preserve"> </w:t>
      </w:r>
      <w:r>
        <w:rPr>
          <w:shd w:val="clear" w:color="auto" w:fill="FFFF00"/>
        </w:rPr>
        <w:t>Submit your code as well</w:t>
      </w:r>
      <w:r>
        <w:t>.</w:t>
      </w:r>
      <w:r>
        <w:rPr>
          <w:i/>
        </w:rPr>
        <w:t xml:space="preserve"> </w:t>
      </w:r>
    </w:p>
    <w:tbl>
      <w:tblPr>
        <w:tblStyle w:val="TableGrid"/>
        <w:tblW w:w="9388" w:type="dxa"/>
        <w:tblInd w:w="5" w:type="dxa"/>
        <w:tblCellMar>
          <w:top w:w="9" w:type="dxa"/>
          <w:left w:w="108" w:type="dxa"/>
          <w:right w:w="115" w:type="dxa"/>
        </w:tblCellMar>
        <w:tblLook w:val="04A0" w:firstRow="1" w:lastRow="0" w:firstColumn="1" w:lastColumn="0" w:noHBand="0" w:noVBand="1"/>
      </w:tblPr>
      <w:tblGrid>
        <w:gridCol w:w="1270"/>
        <w:gridCol w:w="4059"/>
        <w:gridCol w:w="4059"/>
      </w:tblGrid>
      <w:tr w:rsidR="006F691F">
        <w:trPr>
          <w:trHeight w:val="722"/>
        </w:trPr>
        <w:tc>
          <w:tcPr>
            <w:tcW w:w="127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Program </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Optimization level 0 number of instructions </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Optimization level 3 number of instructions </w:t>
            </w:r>
          </w:p>
        </w:tc>
      </w:tr>
      <w:tr w:rsidR="006F691F">
        <w:trPr>
          <w:trHeight w:val="447"/>
        </w:trPr>
        <w:tc>
          <w:tcPr>
            <w:tcW w:w="1270"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 </w:t>
            </w:r>
            <w:r w:rsidR="007514C6">
              <w:t>Sort.c</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 </w:t>
            </w:r>
            <w:r w:rsidR="002A1575">
              <w:t>36855</w:t>
            </w:r>
          </w:p>
        </w:tc>
        <w:tc>
          <w:tcPr>
            <w:tcW w:w="4059" w:type="dxa"/>
            <w:tcBorders>
              <w:top w:val="single" w:sz="4" w:space="0" w:color="000000"/>
              <w:left w:val="single" w:sz="4" w:space="0" w:color="000000"/>
              <w:bottom w:val="single" w:sz="4" w:space="0" w:color="000000"/>
              <w:right w:val="single" w:sz="4" w:space="0" w:color="000000"/>
            </w:tcBorders>
          </w:tcPr>
          <w:p w:rsidR="006F691F" w:rsidRDefault="00813BCA">
            <w:pPr>
              <w:spacing w:after="0" w:line="259" w:lineRule="auto"/>
              <w:ind w:left="0" w:firstLine="0"/>
            </w:pPr>
            <w:r>
              <w:t xml:space="preserve"> </w:t>
            </w:r>
            <w:r w:rsidR="002A1575" w:rsidRPr="002A1575">
              <w:t>20114</w:t>
            </w:r>
          </w:p>
        </w:tc>
      </w:tr>
    </w:tbl>
    <w:p w:rsidR="006F691F" w:rsidRDefault="00813BCA">
      <w:pPr>
        <w:spacing w:after="182" w:line="259" w:lineRule="auto"/>
        <w:ind w:left="0" w:firstLine="0"/>
      </w:pPr>
      <w:r>
        <w:t xml:space="preserve"> </w:t>
      </w:r>
      <w:r w:rsidR="002A1575">
        <w:t>Percent in Reduction 54%</w:t>
      </w:r>
    </w:p>
    <w:p w:rsidR="004329F9" w:rsidRDefault="004329F9">
      <w:pPr>
        <w:spacing w:after="22" w:line="259" w:lineRule="auto"/>
        <w:ind w:left="-5"/>
        <w:rPr>
          <w:b/>
        </w:rPr>
      </w:pPr>
    </w:p>
    <w:p w:rsidR="004329F9" w:rsidRDefault="004329F9">
      <w:pPr>
        <w:spacing w:after="22" w:line="259" w:lineRule="auto"/>
        <w:ind w:left="-5"/>
        <w:rPr>
          <w:b/>
        </w:rPr>
      </w:pPr>
    </w:p>
    <w:p w:rsidR="006F691F" w:rsidRPr="00E7342B" w:rsidRDefault="00E7342B">
      <w:pPr>
        <w:spacing w:after="22" w:line="259" w:lineRule="auto"/>
        <w:ind w:left="-5"/>
        <w:rPr>
          <w:b/>
        </w:rPr>
      </w:pPr>
      <w:r>
        <w:rPr>
          <w:b/>
        </w:rPr>
        <w:lastRenderedPageBreak/>
        <w:t>Part 3: Hardware Configuration</w:t>
      </w:r>
    </w:p>
    <w:p w:rsidR="006F691F" w:rsidRPr="004329F9" w:rsidRDefault="004329F9">
      <w:pPr>
        <w:spacing w:after="19" w:line="259" w:lineRule="auto"/>
        <w:ind w:left="0" w:firstLine="0"/>
        <w:rPr>
          <w:b/>
          <w:u w:val="single"/>
        </w:rPr>
      </w:pPr>
      <w:r w:rsidRPr="004329F9">
        <w:rPr>
          <w:b/>
          <w:u w:val="single"/>
        </w:rPr>
        <w:t>Section (i):</w:t>
      </w:r>
      <w:r w:rsidR="00813BCA" w:rsidRPr="004329F9">
        <w:rPr>
          <w:b/>
          <w:u w:val="single"/>
        </w:rPr>
        <w:t xml:space="preserve"> </w:t>
      </w:r>
    </w:p>
    <w:p w:rsidR="006F691F" w:rsidRDefault="00813BCA">
      <w:pPr>
        <w:ind w:left="-5"/>
      </w:pPr>
      <w:r>
        <w:t xml:space="preserve">In this section, we are going to find the best simulator configuration for a given program. Download the file </w:t>
      </w:r>
      <w:r w:rsidRPr="005023FC">
        <w:rPr>
          <w:b/>
          <w:color w:val="FF0000"/>
        </w:rPr>
        <w:t>hardware</w:t>
      </w:r>
      <w:r>
        <w:rPr>
          <w:b/>
        </w:rPr>
        <w:t xml:space="preserve"> </w:t>
      </w:r>
      <w:r>
        <w:t>and</w:t>
      </w:r>
      <w:r>
        <w:rPr>
          <w:b/>
        </w:rPr>
        <w:t xml:space="preserve"> </w:t>
      </w:r>
      <w:r w:rsidRPr="005023FC">
        <w:rPr>
          <w:b/>
          <w:color w:val="FF0000"/>
        </w:rPr>
        <w:t>hardware.c</w:t>
      </w:r>
      <w:r>
        <w:t xml:space="preserve"> into </w:t>
      </w:r>
      <w:r w:rsidR="005023FC" w:rsidRPr="005023FC">
        <w:rPr>
          <w:b/>
          <w:color w:val="FF0000"/>
        </w:rPr>
        <w:t>Lab2</w:t>
      </w:r>
      <w:r>
        <w:t xml:space="preserve">. In Putty, navigate to /usr/local/ss (use `pwd` to verify) and run the following (all one line): </w:t>
      </w:r>
    </w:p>
    <w:p w:rsidR="006F691F" w:rsidRDefault="00813BCA">
      <w:pPr>
        <w:spacing w:after="22" w:line="259" w:lineRule="auto"/>
        <w:ind w:left="0" w:firstLine="0"/>
      </w:pPr>
      <w:r>
        <w:t xml:space="preserve"> </w:t>
      </w:r>
    </w:p>
    <w:p w:rsidR="006F691F" w:rsidRDefault="00814AEA" w:rsidP="00814AEA">
      <w:pPr>
        <w:tabs>
          <w:tab w:val="center" w:pos="2989"/>
        </w:tabs>
        <w:ind w:left="720"/>
      </w:pPr>
      <w:r>
        <w:tab/>
      </w:r>
      <w:r>
        <w:tab/>
      </w:r>
      <w:r w:rsidR="004329F9">
        <w:rPr>
          <w:highlight w:val="green"/>
        </w:rPr>
        <w:t>.</w:t>
      </w:r>
      <w:r w:rsidR="00813BCA" w:rsidRPr="00814AEA">
        <w:rPr>
          <w:highlight w:val="green"/>
        </w:rPr>
        <w:t>/simplesi</w:t>
      </w:r>
      <w:r w:rsidRPr="00814AEA">
        <w:rPr>
          <w:highlight w:val="green"/>
        </w:rPr>
        <w:t>m-3.0/sim-outorder</w:t>
      </w:r>
      <w:r w:rsidR="004329F9">
        <w:t xml:space="preserve"> </w:t>
      </w:r>
      <w:r w:rsidRPr="004329F9">
        <w:t xml:space="preserve"> </w:t>
      </w:r>
      <w:r w:rsidRPr="00814AEA">
        <w:rPr>
          <w:highlight w:val="green"/>
        </w:rPr>
        <w:t>–dumpconfig</w:t>
      </w:r>
      <w:r>
        <w:t xml:space="preserve">  &lt;space&gt; </w:t>
      </w:r>
      <w:r w:rsidRPr="00814AEA">
        <w:rPr>
          <w:highlight w:val="green"/>
        </w:rPr>
        <w:t>/</w:t>
      </w:r>
      <w:r w:rsidR="00813BCA" w:rsidRPr="00814AEA">
        <w:rPr>
          <w:highlight w:val="green"/>
        </w:rPr>
        <w:t>home/&lt;username&gt;/</w:t>
      </w:r>
      <w:r w:rsidR="00813BCA" w:rsidRPr="00814AEA">
        <w:rPr>
          <w:i/>
          <w:highlight w:val="green"/>
        </w:rPr>
        <w:t>cpre381</w:t>
      </w:r>
      <w:r w:rsidR="00813BCA" w:rsidRPr="00814AEA">
        <w:rPr>
          <w:highlight w:val="green"/>
        </w:rPr>
        <w:t>/</w:t>
      </w:r>
      <w:r w:rsidR="00813BCA" w:rsidRPr="00814AEA">
        <w:rPr>
          <w:i/>
          <w:highlight w:val="green"/>
        </w:rPr>
        <w:t>lab2</w:t>
      </w:r>
      <w:r w:rsidRPr="00814AEA">
        <w:rPr>
          <w:highlight w:val="green"/>
        </w:rPr>
        <w:t>/config_out.txt</w:t>
      </w:r>
      <w:r>
        <w:t xml:space="preserve"> &lt;space&gt;</w:t>
      </w:r>
      <w:r w:rsidR="00813BCA">
        <w:t xml:space="preserve">  </w:t>
      </w:r>
      <w:r w:rsidR="005023FC">
        <w:tab/>
      </w:r>
      <w:r w:rsidR="005023FC">
        <w:tab/>
      </w:r>
      <w:r w:rsidR="00813BCA" w:rsidRPr="00814AEA">
        <w:rPr>
          <w:highlight w:val="green"/>
        </w:rPr>
        <w:t>/home/&lt;username&gt;/</w:t>
      </w:r>
      <w:r w:rsidR="00813BCA" w:rsidRPr="00814AEA">
        <w:rPr>
          <w:i/>
          <w:highlight w:val="green"/>
        </w:rPr>
        <w:t>cpre381</w:t>
      </w:r>
      <w:r w:rsidR="00813BCA" w:rsidRPr="00814AEA">
        <w:rPr>
          <w:highlight w:val="green"/>
        </w:rPr>
        <w:t>/</w:t>
      </w:r>
      <w:r w:rsidR="00813BCA" w:rsidRPr="00814AEA">
        <w:rPr>
          <w:i/>
          <w:highlight w:val="green"/>
        </w:rPr>
        <w:t>lab2</w:t>
      </w:r>
      <w:r w:rsidR="00813BCA" w:rsidRPr="00814AEA">
        <w:rPr>
          <w:highlight w:val="green"/>
        </w:rPr>
        <w:t>/hardware</w:t>
      </w:r>
      <w:r w:rsidR="00813BCA">
        <w:t xml:space="preserve"> </w:t>
      </w:r>
    </w:p>
    <w:p w:rsidR="006F691F" w:rsidRDefault="00813BCA">
      <w:pPr>
        <w:spacing w:after="182" w:line="259" w:lineRule="auto"/>
        <w:ind w:left="0" w:firstLine="0"/>
      </w:pPr>
      <w:r>
        <w:t xml:space="preserve"> </w:t>
      </w:r>
    </w:p>
    <w:p w:rsidR="006F691F" w:rsidRDefault="00813BCA" w:rsidP="00814AEA">
      <w:r>
        <w:t>This creates a configuration file</w:t>
      </w:r>
      <w:r w:rsidR="00814AEA">
        <w:t xml:space="preserve"> (config_out.txt)</w:t>
      </w:r>
      <w:r>
        <w:t xml:space="preserve"> for you that you can edit.  </w:t>
      </w:r>
    </w:p>
    <w:p w:rsidR="00814AEA" w:rsidRDefault="00813BCA" w:rsidP="00814AEA">
      <w:pPr>
        <w:pStyle w:val="ListParagraph"/>
        <w:numPr>
          <w:ilvl w:val="0"/>
          <w:numId w:val="3"/>
        </w:numPr>
      </w:pPr>
      <w:r>
        <w:t xml:space="preserve">Open up the config_out.txt file. </w:t>
      </w:r>
    </w:p>
    <w:p w:rsidR="00814AEA" w:rsidRDefault="00813BCA" w:rsidP="00814AEA">
      <w:pPr>
        <w:pStyle w:val="ListParagraph"/>
        <w:numPr>
          <w:ilvl w:val="0"/>
          <w:numId w:val="3"/>
        </w:numPr>
      </w:pPr>
      <w:r>
        <w:t xml:space="preserve">Locate the line </w:t>
      </w:r>
      <w:r w:rsidRPr="00814AEA">
        <w:rPr>
          <w:b/>
          <w:color w:val="FF0000"/>
        </w:rPr>
        <w:t xml:space="preserve">run pipeline with in-order issue </w:t>
      </w:r>
      <w:r>
        <w:t xml:space="preserve">and change it value to </w:t>
      </w:r>
      <w:r w:rsidRPr="00814AEA">
        <w:rPr>
          <w:b/>
          <w:color w:val="FF0000"/>
        </w:rPr>
        <w:t>true</w:t>
      </w:r>
      <w:r>
        <w:t xml:space="preserve"> (out of order issue is beyond the scope of this class). </w:t>
      </w:r>
    </w:p>
    <w:p w:rsidR="006F691F" w:rsidRDefault="00813BCA" w:rsidP="00814AEA">
      <w:pPr>
        <w:pStyle w:val="ListParagraph"/>
        <w:numPr>
          <w:ilvl w:val="0"/>
          <w:numId w:val="3"/>
        </w:numPr>
      </w:pPr>
      <w:r>
        <w:t xml:space="preserve">Towards the end of the file, you will find the number of integer and floating point ALUs/multipliers/dividers defined. Make the values for the ALUs, multipliers, dividers equal to </w:t>
      </w:r>
      <w:r w:rsidRPr="00814AEA">
        <w:rPr>
          <w:b/>
          <w:color w:val="FF0000"/>
        </w:rPr>
        <w:t>1</w:t>
      </w:r>
      <w:r>
        <w:t xml:space="preserve">, save the file and run the following: </w:t>
      </w:r>
    </w:p>
    <w:p w:rsidR="006F691F" w:rsidRDefault="00813BCA">
      <w:pPr>
        <w:spacing w:after="184" w:line="259" w:lineRule="auto"/>
        <w:ind w:left="720" w:firstLine="0"/>
      </w:pPr>
      <w:r>
        <w:t xml:space="preserve"> </w:t>
      </w:r>
    </w:p>
    <w:p w:rsidR="006F691F" w:rsidRDefault="00813BCA" w:rsidP="00814AEA">
      <w:pPr>
        <w:ind w:left="730" w:firstLine="710"/>
      </w:pPr>
      <w:r w:rsidRPr="00814AEA">
        <w:rPr>
          <w:highlight w:val="green"/>
        </w:rPr>
        <w:t>./simplesim-3.0/sim-outorder</w:t>
      </w:r>
      <w:r w:rsidR="004329F9">
        <w:t xml:space="preserve"> </w:t>
      </w:r>
      <w:r w:rsidRPr="004329F9">
        <w:t xml:space="preserve"> </w:t>
      </w:r>
      <w:r w:rsidRPr="00814AEA">
        <w:rPr>
          <w:highlight w:val="green"/>
        </w:rPr>
        <w:t>–config</w:t>
      </w:r>
      <w:r>
        <w:t xml:space="preserve">  </w:t>
      </w:r>
      <w:r w:rsidR="00814AEA">
        <w:t>&lt;space&gt;</w:t>
      </w:r>
    </w:p>
    <w:p w:rsidR="006F691F" w:rsidRDefault="00813BCA">
      <w:pPr>
        <w:tabs>
          <w:tab w:val="center" w:pos="720"/>
          <w:tab w:val="center" w:pos="3955"/>
          <w:tab w:val="center" w:pos="7201"/>
        </w:tabs>
        <w:ind w:left="0" w:firstLine="0"/>
      </w:pPr>
      <w:r>
        <w:rPr>
          <w:rFonts w:ascii="Calibri" w:eastAsia="Calibri" w:hAnsi="Calibri" w:cs="Calibri"/>
          <w:sz w:val="22"/>
        </w:rPr>
        <w:tab/>
      </w:r>
      <w:r>
        <w:t xml:space="preserve"> </w:t>
      </w:r>
      <w:r>
        <w:tab/>
      </w:r>
      <w:r w:rsidR="00814AEA">
        <w:t xml:space="preserve">           </w:t>
      </w:r>
      <w:r w:rsidRPr="00814AEA">
        <w:rPr>
          <w:highlight w:val="green"/>
        </w:rPr>
        <w:t>/home/&lt;username&gt;/</w:t>
      </w:r>
      <w:r w:rsidRPr="00814AEA">
        <w:rPr>
          <w:i/>
          <w:highlight w:val="green"/>
        </w:rPr>
        <w:t>cpre381</w:t>
      </w:r>
      <w:r w:rsidRPr="00814AEA">
        <w:rPr>
          <w:highlight w:val="green"/>
        </w:rPr>
        <w:t>/</w:t>
      </w:r>
      <w:r w:rsidRPr="00814AEA">
        <w:rPr>
          <w:i/>
          <w:highlight w:val="green"/>
        </w:rPr>
        <w:t>lab2</w:t>
      </w:r>
      <w:r w:rsidRPr="00814AEA">
        <w:rPr>
          <w:highlight w:val="green"/>
        </w:rPr>
        <w:t>/config_out.txt</w:t>
      </w:r>
      <w:r w:rsidR="00814AEA">
        <w:t xml:space="preserve"> &lt;space&gt;</w:t>
      </w:r>
      <w:r>
        <w:t xml:space="preserve">  </w:t>
      </w:r>
      <w:r>
        <w:tab/>
        <w:t xml:space="preserve"> </w:t>
      </w:r>
    </w:p>
    <w:p w:rsidR="00814AEA" w:rsidRDefault="00813BCA">
      <w:pPr>
        <w:tabs>
          <w:tab w:val="center" w:pos="720"/>
          <w:tab w:val="center" w:pos="3743"/>
        </w:tabs>
        <w:ind w:left="0" w:firstLine="0"/>
      </w:pPr>
      <w:r>
        <w:rPr>
          <w:rFonts w:ascii="Calibri" w:eastAsia="Calibri" w:hAnsi="Calibri" w:cs="Calibri"/>
          <w:sz w:val="22"/>
        </w:rPr>
        <w:tab/>
      </w:r>
      <w:r>
        <w:t xml:space="preserve"> </w:t>
      </w:r>
      <w:r>
        <w:tab/>
      </w:r>
      <w:r w:rsidR="00814AEA">
        <w:t xml:space="preserve">   </w:t>
      </w:r>
      <w:r w:rsidRPr="00814AEA">
        <w:rPr>
          <w:highlight w:val="green"/>
        </w:rPr>
        <w:t>/home/&lt;username&gt;/</w:t>
      </w:r>
      <w:r w:rsidRPr="00814AEA">
        <w:rPr>
          <w:i/>
          <w:highlight w:val="green"/>
        </w:rPr>
        <w:t>cpre381</w:t>
      </w:r>
      <w:r w:rsidRPr="00814AEA">
        <w:rPr>
          <w:highlight w:val="green"/>
        </w:rPr>
        <w:t>/</w:t>
      </w:r>
      <w:r w:rsidRPr="00814AEA">
        <w:rPr>
          <w:i/>
          <w:highlight w:val="green"/>
        </w:rPr>
        <w:t>lab2</w:t>
      </w:r>
      <w:r w:rsidRPr="00814AEA">
        <w:rPr>
          <w:highlight w:val="green"/>
        </w:rPr>
        <w:t>/hardware</w:t>
      </w:r>
    </w:p>
    <w:p w:rsidR="006F691F" w:rsidRDefault="00813BCA">
      <w:pPr>
        <w:tabs>
          <w:tab w:val="center" w:pos="720"/>
          <w:tab w:val="center" w:pos="3743"/>
        </w:tabs>
        <w:ind w:left="0" w:firstLine="0"/>
      </w:pPr>
      <w:r>
        <w:t xml:space="preserve"> </w:t>
      </w:r>
    </w:p>
    <w:p w:rsidR="006F691F" w:rsidRDefault="00813BCA" w:rsidP="00814AEA">
      <w:pPr>
        <w:spacing w:line="268" w:lineRule="auto"/>
      </w:pPr>
      <w:r>
        <w:rPr>
          <w:shd w:val="clear" w:color="auto" w:fill="FFFF00"/>
        </w:rPr>
        <w:t>Report the CPI and # instructions that you get</w:t>
      </w:r>
      <w:r>
        <w:t xml:space="preserve">. </w:t>
      </w:r>
    </w:p>
    <w:p w:rsidR="002A1575" w:rsidRDefault="002A1575" w:rsidP="00814AEA">
      <w:pPr>
        <w:spacing w:line="268" w:lineRule="auto"/>
      </w:pPr>
      <w:r>
        <w:t>Number of Instructions : 420558</w:t>
      </w:r>
      <w:r w:rsidR="00336590">
        <w:t xml:space="preserve"> CPI: 1.8995</w:t>
      </w:r>
      <w:bookmarkStart w:id="0" w:name="_GoBack"/>
      <w:bookmarkEnd w:id="0"/>
    </w:p>
    <w:p w:rsidR="004329F9" w:rsidRDefault="004329F9" w:rsidP="00814AEA">
      <w:pPr>
        <w:spacing w:line="268" w:lineRule="auto"/>
      </w:pPr>
    </w:p>
    <w:p w:rsidR="006F691F" w:rsidRDefault="004329F9" w:rsidP="004329F9">
      <w:pPr>
        <w:spacing w:after="19" w:line="259" w:lineRule="auto"/>
      </w:pPr>
      <w:r>
        <w:rPr>
          <w:b/>
          <w:u w:val="single"/>
        </w:rPr>
        <w:t xml:space="preserve">Section (ii): </w:t>
      </w:r>
      <w:r w:rsidR="00813BCA">
        <w:t xml:space="preserve"> </w:t>
      </w:r>
    </w:p>
    <w:p w:rsidR="006F691F" w:rsidRDefault="00813BCA" w:rsidP="00814AEA">
      <w:pPr>
        <w:spacing w:line="268" w:lineRule="auto"/>
      </w:pPr>
      <w:r>
        <w:rPr>
          <w:shd w:val="clear" w:color="auto" w:fill="FFFF00"/>
        </w:rPr>
        <w:t xml:space="preserve">From your understanding of the code in </w:t>
      </w:r>
      <w:r w:rsidRPr="004329F9">
        <w:rPr>
          <w:b/>
          <w:color w:val="FF0000"/>
          <w:shd w:val="clear" w:color="auto" w:fill="FFFF00"/>
        </w:rPr>
        <w:t>hardware.c</w:t>
      </w:r>
      <w:r>
        <w:rPr>
          <w:shd w:val="clear" w:color="auto" w:fill="FFFF00"/>
        </w:rPr>
        <w:t>, make appropriate</w:t>
      </w:r>
      <w:r>
        <w:t xml:space="preserve"> </w:t>
      </w:r>
      <w:r>
        <w:rPr>
          <w:shd w:val="clear" w:color="auto" w:fill="FFFF00"/>
        </w:rPr>
        <w:t xml:space="preserve">changes to the </w:t>
      </w:r>
      <w:r w:rsidR="004329F9">
        <w:rPr>
          <w:shd w:val="clear" w:color="auto" w:fill="FFFF00"/>
        </w:rPr>
        <w:t>number of functional units (ALUs, Multipliers etc.)</w:t>
      </w:r>
      <w:r>
        <w:rPr>
          <w:shd w:val="clear" w:color="auto" w:fill="FFFF00"/>
        </w:rPr>
        <w:t xml:space="preserve"> in </w:t>
      </w:r>
      <w:r w:rsidRPr="004329F9">
        <w:rPr>
          <w:b/>
          <w:color w:val="FF0000"/>
          <w:shd w:val="clear" w:color="auto" w:fill="FFFF00"/>
        </w:rPr>
        <w:t>config_out</w:t>
      </w:r>
      <w:r w:rsidR="004329F9">
        <w:rPr>
          <w:shd w:val="clear" w:color="auto" w:fill="FFFF00"/>
        </w:rPr>
        <w:t xml:space="preserve"> file( do not go beyond 8</w:t>
      </w:r>
      <w:r>
        <w:rPr>
          <w:shd w:val="clear" w:color="auto" w:fill="FFFF00"/>
        </w:rPr>
        <w:t>) and report the best</w:t>
      </w:r>
      <w:r>
        <w:t xml:space="preserve"> </w:t>
      </w:r>
      <w:r>
        <w:rPr>
          <w:shd w:val="clear" w:color="auto" w:fill="FFFF00"/>
        </w:rPr>
        <w:t xml:space="preserve">CPI </w:t>
      </w:r>
      <w:r>
        <w:t xml:space="preserve">(which is an improvement over (i), if any). </w:t>
      </w:r>
    </w:p>
    <w:p w:rsidR="006F691F" w:rsidRDefault="00813BCA">
      <w:pPr>
        <w:spacing w:after="19" w:line="259" w:lineRule="auto"/>
        <w:ind w:left="720" w:firstLine="0"/>
      </w:pPr>
      <w:r>
        <w:t xml:space="preserve"> </w:t>
      </w:r>
    </w:p>
    <w:p w:rsidR="006F691F" w:rsidRDefault="00813BCA" w:rsidP="00814AEA">
      <w:r>
        <w:t xml:space="preserve">To simulate with the modified config_out.txt file, use the following: </w:t>
      </w:r>
    </w:p>
    <w:p w:rsidR="006F691F" w:rsidRDefault="00813BCA">
      <w:pPr>
        <w:spacing w:after="21" w:line="259" w:lineRule="auto"/>
        <w:ind w:left="720" w:firstLine="0"/>
      </w:pPr>
      <w:r>
        <w:t xml:space="preserve"> </w:t>
      </w:r>
    </w:p>
    <w:p w:rsidR="006F691F" w:rsidRDefault="00813BCA">
      <w:pPr>
        <w:ind w:left="730"/>
      </w:pPr>
      <w:r>
        <w:t xml:space="preserve"> </w:t>
      </w:r>
      <w:r w:rsidRPr="00814AEA">
        <w:rPr>
          <w:highlight w:val="green"/>
        </w:rPr>
        <w:t>./simplesim-3.0/sim-outorder</w:t>
      </w:r>
      <w:r w:rsidR="004329F9">
        <w:t xml:space="preserve"> </w:t>
      </w:r>
      <w:r w:rsidRPr="004329F9">
        <w:t xml:space="preserve"> </w:t>
      </w:r>
      <w:r w:rsidRPr="00814AEA">
        <w:rPr>
          <w:highlight w:val="green"/>
        </w:rPr>
        <w:t>–config</w:t>
      </w:r>
      <w:r>
        <w:t xml:space="preserve"> </w:t>
      </w:r>
      <w:r w:rsidR="00814AEA">
        <w:t>&lt;space&gt;</w:t>
      </w:r>
    </w:p>
    <w:p w:rsidR="006F691F" w:rsidRDefault="00813BCA">
      <w:pPr>
        <w:ind w:left="730"/>
      </w:pPr>
      <w:r w:rsidRPr="00814AEA">
        <w:rPr>
          <w:highlight w:val="green"/>
        </w:rPr>
        <w:t>/home/&lt;username&gt;/</w:t>
      </w:r>
      <w:r w:rsidRPr="00814AEA">
        <w:rPr>
          <w:i/>
          <w:highlight w:val="green"/>
        </w:rPr>
        <w:t>cpre381</w:t>
      </w:r>
      <w:r w:rsidRPr="00814AEA">
        <w:rPr>
          <w:highlight w:val="green"/>
        </w:rPr>
        <w:t>/</w:t>
      </w:r>
      <w:r w:rsidRPr="00814AEA">
        <w:rPr>
          <w:i/>
          <w:highlight w:val="green"/>
        </w:rPr>
        <w:t>lab2</w:t>
      </w:r>
      <w:r w:rsidRPr="00814AEA">
        <w:rPr>
          <w:highlight w:val="green"/>
        </w:rPr>
        <w:t>/config_out.txt</w:t>
      </w:r>
      <w:r>
        <w:t xml:space="preserve"> </w:t>
      </w:r>
      <w:r w:rsidR="00814AEA">
        <w:t>&lt;space&gt;</w:t>
      </w:r>
    </w:p>
    <w:p w:rsidR="006F691F" w:rsidRDefault="00813BCA">
      <w:pPr>
        <w:spacing w:after="170"/>
        <w:ind w:left="730"/>
      </w:pPr>
      <w:r w:rsidRPr="00814AEA">
        <w:rPr>
          <w:highlight w:val="green"/>
        </w:rPr>
        <w:t>/home/&lt;username&gt;/</w:t>
      </w:r>
      <w:r w:rsidRPr="00814AEA">
        <w:rPr>
          <w:i/>
          <w:highlight w:val="green"/>
        </w:rPr>
        <w:t>cpre381</w:t>
      </w:r>
      <w:r w:rsidRPr="00814AEA">
        <w:rPr>
          <w:highlight w:val="green"/>
        </w:rPr>
        <w:t>/</w:t>
      </w:r>
      <w:r w:rsidRPr="00814AEA">
        <w:rPr>
          <w:i/>
          <w:highlight w:val="green"/>
        </w:rPr>
        <w:t>lab2</w:t>
      </w:r>
      <w:r w:rsidRPr="00814AEA">
        <w:rPr>
          <w:highlight w:val="green"/>
        </w:rPr>
        <w:t>/hardware</w:t>
      </w:r>
      <w:r>
        <w:t xml:space="preserve"> </w:t>
      </w:r>
    </w:p>
    <w:p w:rsidR="006F691F" w:rsidRDefault="00813BCA">
      <w:pPr>
        <w:spacing w:after="182" w:line="259" w:lineRule="auto"/>
        <w:ind w:left="0" w:firstLine="0"/>
      </w:pPr>
      <w:r>
        <w:rPr>
          <w:b/>
        </w:rPr>
        <w:t xml:space="preserve"> </w:t>
      </w:r>
    </w:p>
    <w:p w:rsidR="006F691F" w:rsidRDefault="00813BCA">
      <w:pPr>
        <w:ind w:left="-5"/>
      </w:pPr>
      <w:r>
        <w:t xml:space="preserve">This lab should have given you some basic idea about what machine code looks like and the Simplescalar simulator. Feel free to play around with the simulator. Good luck!    </w:t>
      </w:r>
    </w:p>
    <w:p w:rsidR="006F691F" w:rsidRDefault="00813BCA">
      <w:pPr>
        <w:spacing w:after="19" w:line="259" w:lineRule="auto"/>
        <w:ind w:left="0" w:firstLine="0"/>
      </w:pPr>
      <w:r>
        <w:lastRenderedPageBreak/>
        <w:t xml:space="preserve"> </w:t>
      </w:r>
    </w:p>
    <w:p w:rsidR="006F691F" w:rsidRDefault="00813BCA">
      <w:pPr>
        <w:spacing w:after="22" w:line="259" w:lineRule="auto"/>
        <w:ind w:left="-5"/>
      </w:pPr>
      <w:r>
        <w:rPr>
          <w:b/>
        </w:rPr>
        <w:t xml:space="preserve">Submission: </w:t>
      </w:r>
    </w:p>
    <w:p w:rsidR="006F691F" w:rsidRDefault="00813BCA">
      <w:pPr>
        <w:spacing w:after="21" w:line="259" w:lineRule="auto"/>
        <w:ind w:left="0" w:firstLine="0"/>
      </w:pPr>
      <w:r>
        <w:rPr>
          <w:b/>
        </w:rPr>
        <w:t xml:space="preserve"> </w:t>
      </w:r>
    </w:p>
    <w:p w:rsidR="006F691F" w:rsidRDefault="00813BCA">
      <w:pPr>
        <w:spacing w:line="268" w:lineRule="auto"/>
        <w:ind w:left="-5"/>
      </w:pPr>
      <w:r w:rsidRPr="00C6463B">
        <w:rPr>
          <w:highlight w:val="yellow"/>
        </w:rPr>
        <w:t>All subm</w:t>
      </w:r>
      <w:r w:rsidR="00423672">
        <w:rPr>
          <w:highlight w:val="yellow"/>
        </w:rPr>
        <w:t>issions are through Blackboard. Write</w:t>
      </w:r>
      <w:r w:rsidRPr="00C6463B">
        <w:rPr>
          <w:highlight w:val="yellow"/>
          <w:shd w:val="clear" w:color="auto" w:fill="FFFF00"/>
        </w:rPr>
        <w:t xml:space="preserve"> </w:t>
      </w:r>
      <w:r w:rsidR="00C6463B" w:rsidRPr="00C6463B">
        <w:rPr>
          <w:highlight w:val="yellow"/>
          <w:shd w:val="clear" w:color="auto" w:fill="FFFF00"/>
        </w:rPr>
        <w:t>your answers in the</w:t>
      </w:r>
      <w:r w:rsidRPr="00C6463B">
        <w:rPr>
          <w:highlight w:val="yellow"/>
          <w:shd w:val="clear" w:color="auto" w:fill="FFFF00"/>
        </w:rPr>
        <w:t xml:space="preserve"> report file. Submit your</w:t>
      </w:r>
      <w:r w:rsidRPr="00C6463B">
        <w:rPr>
          <w:highlight w:val="yellow"/>
        </w:rPr>
        <w:t xml:space="preserve"> </w:t>
      </w:r>
      <w:r w:rsidRPr="00C6463B">
        <w:rPr>
          <w:highlight w:val="yellow"/>
          <w:shd w:val="clear" w:color="auto" w:fill="FFFF00"/>
        </w:rPr>
        <w:t xml:space="preserve">modified file(s) (config_out.txt) </w:t>
      </w:r>
      <w:r w:rsidR="00C6463B" w:rsidRPr="00C6463B">
        <w:rPr>
          <w:highlight w:val="yellow"/>
          <w:shd w:val="clear" w:color="auto" w:fill="FFFF00"/>
        </w:rPr>
        <w:t xml:space="preserve">as well, along </w:t>
      </w:r>
      <w:r w:rsidRPr="00C6463B">
        <w:rPr>
          <w:highlight w:val="yellow"/>
          <w:shd w:val="clear" w:color="auto" w:fill="FFFF00"/>
        </w:rPr>
        <w:t>with your report</w:t>
      </w:r>
      <w:r w:rsidR="004329F9">
        <w:rPr>
          <w:shd w:val="clear" w:color="auto" w:fill="FFFF00"/>
        </w:rPr>
        <w:t xml:space="preserve">. </w:t>
      </w:r>
      <w:r>
        <w:t xml:space="preserve"> </w:t>
      </w:r>
    </w:p>
    <w:p w:rsidR="006F691F" w:rsidRDefault="00813BCA">
      <w:pPr>
        <w:spacing w:after="16" w:line="259" w:lineRule="auto"/>
        <w:ind w:left="0" w:firstLine="0"/>
      </w:pPr>
      <w:r>
        <w:rPr>
          <w:b/>
        </w:rPr>
        <w:t xml:space="preserve"> </w:t>
      </w:r>
    </w:p>
    <w:p w:rsidR="006F691F" w:rsidRDefault="00813BCA">
      <w:pPr>
        <w:spacing w:after="180" w:line="259" w:lineRule="auto"/>
        <w:ind w:left="-5"/>
      </w:pPr>
      <w:r>
        <w:rPr>
          <w:b/>
        </w:rPr>
        <w:t>Optional Readings:</w:t>
      </w:r>
      <w:r>
        <w:t xml:space="preserve">  </w:t>
      </w:r>
    </w:p>
    <w:p w:rsidR="006F691F" w:rsidRDefault="00813BCA">
      <w:pPr>
        <w:spacing w:after="0" w:line="259" w:lineRule="auto"/>
        <w:ind w:left="0" w:firstLine="0"/>
      </w:pPr>
      <w:r>
        <w:t xml:space="preserve"> </w:t>
      </w:r>
    </w:p>
    <w:tbl>
      <w:tblPr>
        <w:tblStyle w:val="TableGrid"/>
        <w:tblW w:w="8597" w:type="dxa"/>
        <w:tblInd w:w="360" w:type="dxa"/>
        <w:tblCellMar>
          <w:top w:w="16" w:type="dxa"/>
        </w:tblCellMar>
        <w:tblLook w:val="04A0" w:firstRow="1" w:lastRow="0" w:firstColumn="1" w:lastColumn="0" w:noHBand="0" w:noVBand="1"/>
      </w:tblPr>
      <w:tblGrid>
        <w:gridCol w:w="3240"/>
        <w:gridCol w:w="5357"/>
      </w:tblGrid>
      <w:tr w:rsidR="006F691F">
        <w:trPr>
          <w:trHeight w:val="289"/>
        </w:trPr>
        <w:tc>
          <w:tcPr>
            <w:tcW w:w="3241" w:type="dxa"/>
            <w:tcBorders>
              <w:top w:val="nil"/>
              <w:left w:val="nil"/>
              <w:bottom w:val="nil"/>
              <w:right w:val="nil"/>
            </w:tcBorders>
          </w:tcPr>
          <w:p w:rsidR="006F691F" w:rsidRDefault="00813BCA">
            <w:pPr>
              <w:spacing w:after="0" w:line="259" w:lineRule="auto"/>
              <w:ind w:left="0" w:firstLine="0"/>
            </w:pPr>
            <w:r>
              <w:t xml:space="preserve">1. </w:t>
            </w:r>
            <w:r>
              <w:rPr>
                <w:sz w:val="22"/>
              </w:rPr>
              <w:t xml:space="preserve">C programming basics: </w:t>
            </w:r>
          </w:p>
        </w:tc>
        <w:tc>
          <w:tcPr>
            <w:tcW w:w="5357" w:type="dxa"/>
            <w:tcBorders>
              <w:top w:val="nil"/>
              <w:left w:val="nil"/>
              <w:bottom w:val="nil"/>
              <w:right w:val="nil"/>
            </w:tcBorders>
          </w:tcPr>
          <w:p w:rsidR="006F691F" w:rsidRDefault="007514C6">
            <w:pPr>
              <w:spacing w:after="0" w:line="259" w:lineRule="auto"/>
              <w:ind w:left="0" w:firstLine="0"/>
              <w:jc w:val="both"/>
            </w:pPr>
            <w:hyperlink r:id="rId6">
              <w:r w:rsidR="00813BCA">
                <w:rPr>
                  <w:color w:val="0563C1"/>
                  <w:sz w:val="22"/>
                  <w:u w:val="single" w:color="0563C1"/>
                </w:rPr>
                <w:t>http://www.tutorialspoint.com/cprogramming/index.htm</w:t>
              </w:r>
            </w:hyperlink>
            <w:hyperlink r:id="rId7">
              <w:r w:rsidR="00813BCA">
                <w:rPr>
                  <w:sz w:val="22"/>
                </w:rPr>
                <w:t xml:space="preserve"> </w:t>
              </w:r>
            </w:hyperlink>
          </w:p>
        </w:tc>
      </w:tr>
      <w:tr w:rsidR="006F691F">
        <w:trPr>
          <w:trHeight w:val="307"/>
        </w:trPr>
        <w:tc>
          <w:tcPr>
            <w:tcW w:w="3241" w:type="dxa"/>
            <w:tcBorders>
              <w:top w:val="nil"/>
              <w:left w:val="nil"/>
              <w:bottom w:val="nil"/>
              <w:right w:val="nil"/>
            </w:tcBorders>
          </w:tcPr>
          <w:p w:rsidR="006F691F" w:rsidRDefault="00813BCA">
            <w:pPr>
              <w:spacing w:after="0" w:line="259" w:lineRule="auto"/>
              <w:ind w:left="0" w:firstLine="0"/>
            </w:pPr>
            <w:r>
              <w:t xml:space="preserve">2. </w:t>
            </w:r>
            <w:r>
              <w:rPr>
                <w:sz w:val="22"/>
              </w:rPr>
              <w:t xml:space="preserve">Linux terminal basics:  </w:t>
            </w:r>
          </w:p>
        </w:tc>
        <w:tc>
          <w:tcPr>
            <w:tcW w:w="5357" w:type="dxa"/>
            <w:tcBorders>
              <w:top w:val="nil"/>
              <w:left w:val="nil"/>
              <w:bottom w:val="nil"/>
              <w:right w:val="nil"/>
            </w:tcBorders>
          </w:tcPr>
          <w:p w:rsidR="006F691F" w:rsidRDefault="007514C6">
            <w:pPr>
              <w:spacing w:after="0" w:line="259" w:lineRule="auto"/>
              <w:ind w:left="0" w:firstLine="0"/>
            </w:pPr>
            <w:hyperlink r:id="rId8">
              <w:r w:rsidR="00813BCA">
                <w:rPr>
                  <w:color w:val="0563C1"/>
                  <w:sz w:val="22"/>
                  <w:u w:val="single" w:color="0563C1"/>
                </w:rPr>
                <w:t>http://linuxcommand.org/learning_the_shell.php</w:t>
              </w:r>
            </w:hyperlink>
            <w:hyperlink r:id="rId9">
              <w:r w:rsidR="00813BCA">
                <w:rPr>
                  <w:sz w:val="22"/>
                </w:rPr>
                <w:t xml:space="preserve"> </w:t>
              </w:r>
            </w:hyperlink>
          </w:p>
        </w:tc>
      </w:tr>
      <w:tr w:rsidR="006F691F">
        <w:trPr>
          <w:trHeight w:val="286"/>
        </w:trPr>
        <w:tc>
          <w:tcPr>
            <w:tcW w:w="3241" w:type="dxa"/>
            <w:tcBorders>
              <w:top w:val="nil"/>
              <w:left w:val="nil"/>
              <w:bottom w:val="nil"/>
              <w:right w:val="nil"/>
            </w:tcBorders>
          </w:tcPr>
          <w:p w:rsidR="006F691F" w:rsidRDefault="00813BCA">
            <w:pPr>
              <w:tabs>
                <w:tab w:val="center" w:pos="2521"/>
              </w:tabs>
              <w:spacing w:after="0" w:line="259" w:lineRule="auto"/>
              <w:ind w:left="0" w:firstLine="0"/>
            </w:pPr>
            <w:r>
              <w:t xml:space="preserve">3. </w:t>
            </w:r>
            <w:r>
              <w:rPr>
                <w:sz w:val="22"/>
              </w:rPr>
              <w:t xml:space="preserve">The simulator:  </w:t>
            </w:r>
            <w:r>
              <w:rPr>
                <w:sz w:val="22"/>
              </w:rPr>
              <w:tab/>
              <w:t xml:space="preserve"> </w:t>
            </w:r>
          </w:p>
        </w:tc>
        <w:tc>
          <w:tcPr>
            <w:tcW w:w="5357" w:type="dxa"/>
            <w:tcBorders>
              <w:top w:val="nil"/>
              <w:left w:val="nil"/>
              <w:bottom w:val="nil"/>
              <w:right w:val="nil"/>
            </w:tcBorders>
          </w:tcPr>
          <w:p w:rsidR="006F691F" w:rsidRDefault="007514C6">
            <w:pPr>
              <w:spacing w:after="0" w:line="259" w:lineRule="auto"/>
              <w:ind w:left="0" w:firstLine="0"/>
            </w:pPr>
            <w:hyperlink r:id="rId10">
              <w:r w:rsidR="00813BCA">
                <w:rPr>
                  <w:color w:val="0563C1"/>
                  <w:sz w:val="22"/>
                  <w:u w:val="single" w:color="0563C1"/>
                </w:rPr>
                <w:t>www.</w:t>
              </w:r>
            </w:hyperlink>
            <w:hyperlink r:id="rId11">
              <w:r w:rsidR="00813BCA">
                <w:rPr>
                  <w:b/>
                  <w:color w:val="0563C1"/>
                  <w:sz w:val="22"/>
                  <w:u w:val="single" w:color="0563C1"/>
                </w:rPr>
                <w:t>simplescalar</w:t>
              </w:r>
            </w:hyperlink>
            <w:hyperlink r:id="rId12">
              <w:r w:rsidR="00813BCA">
                <w:rPr>
                  <w:color w:val="0563C1"/>
                  <w:sz w:val="22"/>
                  <w:u w:val="single" w:color="0563C1"/>
                </w:rPr>
                <w:t>.com/</w:t>
              </w:r>
            </w:hyperlink>
            <w:hyperlink r:id="rId13">
              <w:r w:rsidR="00813BCA">
                <w:rPr>
                  <w:sz w:val="22"/>
                </w:rPr>
                <w:t xml:space="preserve"> </w:t>
              </w:r>
            </w:hyperlink>
          </w:p>
        </w:tc>
      </w:tr>
    </w:tbl>
    <w:p w:rsidR="00813BCA" w:rsidRDefault="00813BCA"/>
    <w:sectPr w:rsidR="00813BCA">
      <w:pgSz w:w="12240" w:h="15840"/>
      <w:pgMar w:top="1445" w:right="1443" w:bottom="1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3CC4"/>
    <w:multiLevelType w:val="hybridMultilevel"/>
    <w:tmpl w:val="C66A493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A1B35B2"/>
    <w:multiLevelType w:val="hybridMultilevel"/>
    <w:tmpl w:val="5960176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5D0E25E4"/>
    <w:multiLevelType w:val="hybridMultilevel"/>
    <w:tmpl w:val="B61CEA14"/>
    <w:lvl w:ilvl="0" w:tplc="B7DC1CA4">
      <w:start w:val="1"/>
      <w:numFmt w:val="lowerRoman"/>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8E8378">
      <w:start w:val="1"/>
      <w:numFmt w:val="lowerLetter"/>
      <w:lvlText w:val="%2"/>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96E232">
      <w:start w:val="1"/>
      <w:numFmt w:val="lowerRoman"/>
      <w:lvlText w:val="%3"/>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002654">
      <w:start w:val="1"/>
      <w:numFmt w:val="decimal"/>
      <w:lvlText w:val="%4"/>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C1C08">
      <w:start w:val="1"/>
      <w:numFmt w:val="lowerLetter"/>
      <w:lvlText w:val="%5"/>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2EE0B6">
      <w:start w:val="1"/>
      <w:numFmt w:val="lowerRoman"/>
      <w:lvlText w:val="%6"/>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F2534A">
      <w:start w:val="1"/>
      <w:numFmt w:val="decimal"/>
      <w:lvlText w:val="%7"/>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B6B322">
      <w:start w:val="1"/>
      <w:numFmt w:val="lowerLetter"/>
      <w:lvlText w:val="%8"/>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EA2E20">
      <w:start w:val="1"/>
      <w:numFmt w:val="lowerRoman"/>
      <w:lvlText w:val="%9"/>
      <w:lvlJc w:val="left"/>
      <w:pPr>
        <w:ind w:left="6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1F"/>
    <w:rsid w:val="0000756D"/>
    <w:rsid w:val="00267205"/>
    <w:rsid w:val="002A1575"/>
    <w:rsid w:val="00317090"/>
    <w:rsid w:val="00336590"/>
    <w:rsid w:val="00423672"/>
    <w:rsid w:val="004329F9"/>
    <w:rsid w:val="005023FC"/>
    <w:rsid w:val="006F691F"/>
    <w:rsid w:val="00751027"/>
    <w:rsid w:val="007514C6"/>
    <w:rsid w:val="00813BCA"/>
    <w:rsid w:val="00814AEA"/>
    <w:rsid w:val="00A27B36"/>
    <w:rsid w:val="00BA153E"/>
    <w:rsid w:val="00BC17EB"/>
    <w:rsid w:val="00C01C9D"/>
    <w:rsid w:val="00C6463B"/>
    <w:rsid w:val="00C9681D"/>
    <w:rsid w:val="00DB3EC7"/>
    <w:rsid w:val="00E17C52"/>
    <w:rsid w:val="00E2224B"/>
    <w:rsid w:val="00E2460F"/>
    <w:rsid w:val="00E7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7912"/>
  <w15:docId w15:val="{08AA85FB-DEBA-4750-B75D-A25845D3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7"/>
      <w:jc w:val="center"/>
      <w:outlineLvl w:val="0"/>
    </w:pPr>
    <w:rPr>
      <w:rFonts w:ascii="Arial" w:eastAsia="Arial" w:hAnsi="Arial" w:cs="Arial"/>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7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inuxcommand.org/learning_the_shell.php" TargetMode="External"/><Relationship Id="rId13" Type="http://schemas.openxmlformats.org/officeDocument/2006/relationships/hyperlink" Target="http://www.simplescalar.com/" TargetMode="External"/><Relationship Id="rId3" Type="http://schemas.openxmlformats.org/officeDocument/2006/relationships/settings" Target="settings.xml"/><Relationship Id="rId7" Type="http://schemas.openxmlformats.org/officeDocument/2006/relationships/hyperlink" Target="http://www.tutorialspoint.com/cprogramming/index.htm" TargetMode="External"/><Relationship Id="rId12" Type="http://schemas.openxmlformats.org/officeDocument/2006/relationships/hyperlink" Target="http://www.simplescala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programming/index.htm" TargetMode="External"/><Relationship Id="rId11" Type="http://schemas.openxmlformats.org/officeDocument/2006/relationships/hyperlink" Target="http://www.simplescalar.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simplescalar.com/" TargetMode="External"/><Relationship Id="rId4" Type="http://schemas.openxmlformats.org/officeDocument/2006/relationships/webSettings" Target="webSettings.xml"/><Relationship Id="rId9" Type="http://schemas.openxmlformats.org/officeDocument/2006/relationships/hyperlink" Target="http://linuxcommand.org/learning_the_shell.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CA45E138.dotm</Template>
  <TotalTime>49</TotalTime>
  <Pages>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Larisa M</dc:creator>
  <cp:keywords/>
  <cp:lastModifiedBy>Andrews, Larisa M</cp:lastModifiedBy>
  <cp:revision>5</cp:revision>
  <dcterms:created xsi:type="dcterms:W3CDTF">2017-09-07T21:01:00Z</dcterms:created>
  <dcterms:modified xsi:type="dcterms:W3CDTF">2017-09-07T21:52:00Z</dcterms:modified>
</cp:coreProperties>
</file>