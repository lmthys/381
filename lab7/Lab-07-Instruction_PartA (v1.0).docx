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AE3" w:rsidRDefault="00EA2AE3" w:rsidP="00EA2AE3">
      <w:pPr>
        <w:pStyle w:val="NormalWeb"/>
        <w:spacing w:before="0" w:beforeAutospacing="0" w:after="0" w:afterAutospacing="0"/>
        <w:jc w:val="center"/>
        <w:rPr>
          <w:b/>
          <w:bCs/>
          <w:sz w:val="32"/>
          <w:szCs w:val="32"/>
        </w:rPr>
      </w:pPr>
      <w:proofErr w:type="spellStart"/>
      <w:r w:rsidRPr="00F54593">
        <w:rPr>
          <w:b/>
          <w:bCs/>
          <w:sz w:val="32"/>
          <w:szCs w:val="32"/>
        </w:rPr>
        <w:t>CprE</w:t>
      </w:r>
      <w:proofErr w:type="spellEnd"/>
      <w:r w:rsidRPr="00F5459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381</w:t>
      </w:r>
      <w:r w:rsidRPr="00F54593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 xml:space="preserve">Computer Organization and </w:t>
      </w:r>
    </w:p>
    <w:p w:rsidR="00EA2AE3" w:rsidRPr="00F54593" w:rsidRDefault="00EA2AE3" w:rsidP="00EA2AE3">
      <w:pPr>
        <w:pStyle w:val="NormalWeb"/>
        <w:spacing w:before="0" w:beforeAutospacing="0" w:after="0" w:afterAutospacing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Assembly Level Programming</w:t>
      </w:r>
    </w:p>
    <w:p w:rsidR="00EA2AE3" w:rsidRDefault="00EA2AE3" w:rsidP="00EA2AE3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:rsidR="00EA2AE3" w:rsidRDefault="00EA2AE3" w:rsidP="00EA2AE3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</w:t>
      </w:r>
      <w:r w:rsidRPr="00F54593">
        <w:rPr>
          <w:b/>
          <w:bCs/>
          <w:sz w:val="28"/>
          <w:szCs w:val="28"/>
        </w:rPr>
        <w:t xml:space="preserve"> </w:t>
      </w:r>
      <w:r w:rsidR="00212446">
        <w:rPr>
          <w:b/>
          <w:bCs/>
          <w:sz w:val="28"/>
          <w:szCs w:val="28"/>
        </w:rPr>
        <w:t xml:space="preserve">– </w:t>
      </w:r>
      <w:r w:rsidR="003354FA">
        <w:rPr>
          <w:b/>
          <w:bCs/>
          <w:sz w:val="28"/>
          <w:szCs w:val="28"/>
        </w:rPr>
        <w:t>7</w:t>
      </w:r>
      <w:r w:rsidR="00212446">
        <w:rPr>
          <w:b/>
          <w:bCs/>
          <w:sz w:val="28"/>
          <w:szCs w:val="28"/>
        </w:rPr>
        <w:t xml:space="preserve">, Part </w:t>
      </w:r>
      <w:r w:rsidR="003354FA">
        <w:rPr>
          <w:b/>
          <w:bCs/>
          <w:sz w:val="28"/>
          <w:szCs w:val="28"/>
        </w:rPr>
        <w:t>A</w:t>
      </w:r>
    </w:p>
    <w:p w:rsidR="00EA2AE3" w:rsidRPr="00F54593" w:rsidRDefault="00EA2AE3" w:rsidP="00EA2AE3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:rsidR="00EA2AE3" w:rsidRDefault="008F6FFD" w:rsidP="00EA2AE3">
      <w:pPr>
        <w:jc w:val="both"/>
        <w:rPr>
          <w:bCs/>
          <w:i/>
        </w:rPr>
      </w:pPr>
      <w:r>
        <w:rPr>
          <w:bCs/>
          <w:i/>
        </w:rPr>
        <w:t xml:space="preserve">There are two parts to this lab (see Lab 7 Part B on </w:t>
      </w:r>
      <w:r w:rsidR="00212446">
        <w:rPr>
          <w:bCs/>
          <w:i/>
        </w:rPr>
        <w:t>BBL</w:t>
      </w:r>
      <w:r>
        <w:rPr>
          <w:bCs/>
          <w:i/>
        </w:rPr>
        <w:t xml:space="preserve">). </w:t>
      </w:r>
      <w:r w:rsidR="007737BD">
        <w:rPr>
          <w:bCs/>
          <w:i/>
        </w:rPr>
        <w:t xml:space="preserve">In this </w:t>
      </w:r>
      <w:r>
        <w:rPr>
          <w:bCs/>
          <w:i/>
        </w:rPr>
        <w:t xml:space="preserve">part of the </w:t>
      </w:r>
      <w:r w:rsidR="00B04F64">
        <w:rPr>
          <w:bCs/>
          <w:i/>
        </w:rPr>
        <w:t>lab,</w:t>
      </w:r>
      <w:r w:rsidR="007737BD">
        <w:rPr>
          <w:bCs/>
          <w:i/>
        </w:rPr>
        <w:t xml:space="preserve"> y</w:t>
      </w:r>
      <w:r w:rsidR="00177DE6">
        <w:rPr>
          <w:bCs/>
          <w:i/>
        </w:rPr>
        <w:t xml:space="preserve">ou will </w:t>
      </w:r>
      <w:r w:rsidR="003354FA">
        <w:rPr>
          <w:bCs/>
          <w:i/>
        </w:rPr>
        <w:t>simulate the main MIPS processor components</w:t>
      </w:r>
      <w:r w:rsidR="007737BD">
        <w:rPr>
          <w:bCs/>
          <w:i/>
        </w:rPr>
        <w:t xml:space="preserve"> </w:t>
      </w:r>
      <w:r w:rsidR="003354FA">
        <w:rPr>
          <w:bCs/>
          <w:i/>
        </w:rPr>
        <w:t>to get an understanding of how they work. You will then build a simplified MIPS processor using a register file, ALU, and memory.</w:t>
      </w:r>
    </w:p>
    <w:p w:rsidR="00EA2AE3" w:rsidRPr="0052760E" w:rsidRDefault="004472F3" w:rsidP="0052760E">
      <w:pPr>
        <w:pStyle w:val="ListParagraph"/>
        <w:numPr>
          <w:ilvl w:val="0"/>
          <w:numId w:val="28"/>
        </w:numPr>
        <w:jc w:val="both"/>
        <w:rPr>
          <w:bCs/>
        </w:rPr>
      </w:pPr>
      <w:r w:rsidRPr="0052760E">
        <w:rPr>
          <w:bCs/>
        </w:rPr>
        <w:t>Before working on the lab:</w:t>
      </w:r>
    </w:p>
    <w:p w:rsidR="00EA2AE3" w:rsidRPr="004472F3" w:rsidRDefault="00B10F68" w:rsidP="00EA2AE3">
      <w:pPr>
        <w:pStyle w:val="ListParagraph"/>
        <w:numPr>
          <w:ilvl w:val="0"/>
          <w:numId w:val="17"/>
        </w:numPr>
        <w:jc w:val="both"/>
        <w:rPr>
          <w:bCs/>
          <w:i/>
        </w:rPr>
      </w:pPr>
      <w:r>
        <w:rPr>
          <w:bCs/>
        </w:rPr>
        <w:t xml:space="preserve">Create a new folder for lab </w:t>
      </w:r>
      <w:r w:rsidR="003354FA">
        <w:rPr>
          <w:bCs/>
        </w:rPr>
        <w:t>7a</w:t>
      </w:r>
      <w:r>
        <w:rPr>
          <w:bCs/>
        </w:rPr>
        <w:t xml:space="preserve"> </w:t>
      </w:r>
      <w:r w:rsidR="000E233B">
        <w:rPr>
          <w:bCs/>
        </w:rPr>
        <w:t>&lt;user home folder&gt;/cpre381/lab</w:t>
      </w:r>
      <w:r w:rsidR="003354FA">
        <w:rPr>
          <w:bCs/>
        </w:rPr>
        <w:t>7a</w:t>
      </w:r>
      <w:r>
        <w:rPr>
          <w:bCs/>
        </w:rPr>
        <w:t xml:space="preserve">. Use this directory to save </w:t>
      </w:r>
      <w:r w:rsidR="003354FA">
        <w:rPr>
          <w:bCs/>
        </w:rPr>
        <w:t>your work</w:t>
      </w:r>
      <w:r>
        <w:rPr>
          <w:bCs/>
        </w:rPr>
        <w:t>.</w:t>
      </w:r>
    </w:p>
    <w:p w:rsidR="004472F3" w:rsidRPr="000E233B" w:rsidRDefault="004472F3" w:rsidP="004472F3">
      <w:pPr>
        <w:pStyle w:val="ListParagraph"/>
        <w:jc w:val="both"/>
        <w:rPr>
          <w:bCs/>
          <w:i/>
        </w:rPr>
      </w:pPr>
    </w:p>
    <w:p w:rsidR="000E233B" w:rsidRPr="004472F3" w:rsidRDefault="000E233B" w:rsidP="00EA2AE3">
      <w:pPr>
        <w:pStyle w:val="ListParagraph"/>
        <w:numPr>
          <w:ilvl w:val="0"/>
          <w:numId w:val="17"/>
        </w:numPr>
        <w:jc w:val="both"/>
        <w:rPr>
          <w:bCs/>
          <w:i/>
        </w:rPr>
      </w:pPr>
      <w:r>
        <w:rPr>
          <w:bCs/>
        </w:rPr>
        <w:t>Unzip the provided lab</w:t>
      </w:r>
      <w:r w:rsidR="00FB3AC4">
        <w:rPr>
          <w:bCs/>
        </w:rPr>
        <w:t>7a</w:t>
      </w:r>
      <w:r>
        <w:rPr>
          <w:bCs/>
        </w:rPr>
        <w:t>.zip in the lab</w:t>
      </w:r>
      <w:r w:rsidR="00FB3AC4">
        <w:rPr>
          <w:bCs/>
        </w:rPr>
        <w:t>7a</w:t>
      </w:r>
      <w:r>
        <w:rPr>
          <w:bCs/>
        </w:rPr>
        <w:t xml:space="preserve"> folder.</w:t>
      </w:r>
      <w:r w:rsidR="00B04F64">
        <w:rPr>
          <w:bCs/>
        </w:rPr>
        <w:t xml:space="preserve"> The zip contains three</w:t>
      </w:r>
      <w:r w:rsidR="004472F3">
        <w:rPr>
          <w:bCs/>
        </w:rPr>
        <w:t xml:space="preserve"> </w:t>
      </w:r>
      <w:r w:rsidR="00B04F64">
        <w:rPr>
          <w:bCs/>
        </w:rPr>
        <w:t>components</w:t>
      </w:r>
      <w:r w:rsidR="004472F3">
        <w:rPr>
          <w:bCs/>
        </w:rPr>
        <w:t>:</w:t>
      </w:r>
    </w:p>
    <w:p w:rsidR="004472F3" w:rsidRPr="00B04F64" w:rsidRDefault="00B04F64" w:rsidP="004472F3">
      <w:pPr>
        <w:pStyle w:val="ListParagraph"/>
        <w:numPr>
          <w:ilvl w:val="1"/>
          <w:numId w:val="17"/>
        </w:numPr>
        <w:jc w:val="both"/>
        <w:rPr>
          <w:bCs/>
          <w:i/>
        </w:rPr>
      </w:pPr>
      <w:r>
        <w:rPr>
          <w:bCs/>
        </w:rPr>
        <w:t>A r</w:t>
      </w:r>
      <w:r w:rsidRPr="00B04F64">
        <w:rPr>
          <w:bCs/>
        </w:rPr>
        <w:t>egister file with two read ports and one write port. It contains 32, 32-bit registers.</w:t>
      </w:r>
    </w:p>
    <w:p w:rsidR="004472F3" w:rsidRPr="00B04F64" w:rsidRDefault="00B04F64" w:rsidP="004472F3">
      <w:pPr>
        <w:pStyle w:val="ListParagraph"/>
        <w:numPr>
          <w:ilvl w:val="1"/>
          <w:numId w:val="17"/>
        </w:numPr>
        <w:jc w:val="both"/>
        <w:rPr>
          <w:bCs/>
          <w:i/>
        </w:rPr>
      </w:pPr>
      <w:r>
        <w:rPr>
          <w:bCs/>
        </w:rPr>
        <w:t xml:space="preserve">An </w:t>
      </w:r>
      <w:r w:rsidRPr="00B04F64">
        <w:rPr>
          <w:bCs/>
        </w:rPr>
        <w:t>ALU supporting twelve arithmetic and logical operations.</w:t>
      </w:r>
    </w:p>
    <w:p w:rsidR="00B04F64" w:rsidRPr="00B04F64" w:rsidRDefault="00B04F64" w:rsidP="004472F3">
      <w:pPr>
        <w:pStyle w:val="ListParagraph"/>
        <w:numPr>
          <w:ilvl w:val="1"/>
          <w:numId w:val="17"/>
        </w:numPr>
        <w:jc w:val="both"/>
        <w:rPr>
          <w:bCs/>
          <w:i/>
        </w:rPr>
      </w:pPr>
      <w:r>
        <w:rPr>
          <w:bCs/>
        </w:rPr>
        <w:t>A w</w:t>
      </w:r>
      <w:r w:rsidRPr="00B04F64">
        <w:rPr>
          <w:bCs/>
        </w:rPr>
        <w:t>ord-Addressable memory with one read port and one write port.</w:t>
      </w:r>
    </w:p>
    <w:p w:rsidR="0052760E" w:rsidRPr="00FB3AC4" w:rsidRDefault="0052760E" w:rsidP="00FB3AC4">
      <w:pPr>
        <w:jc w:val="both"/>
        <w:rPr>
          <w:bCs/>
          <w:i/>
        </w:rPr>
      </w:pPr>
    </w:p>
    <w:p w:rsidR="009C4859" w:rsidRPr="009C4859" w:rsidRDefault="00EA2AE3" w:rsidP="009C4859">
      <w:pPr>
        <w:pStyle w:val="ListParagraph"/>
        <w:numPr>
          <w:ilvl w:val="0"/>
          <w:numId w:val="27"/>
        </w:numPr>
      </w:pPr>
      <w:r w:rsidRPr="00FB3AC4">
        <w:rPr>
          <w:bCs/>
        </w:rPr>
        <w:t xml:space="preserve">A </w:t>
      </w:r>
      <w:r w:rsidR="00FB3AC4" w:rsidRPr="00FB3AC4">
        <w:rPr>
          <w:b/>
          <w:bCs/>
        </w:rPr>
        <w:t>register file</w:t>
      </w:r>
      <w:r w:rsidR="00FB3AC4" w:rsidRPr="00FB3AC4">
        <w:rPr>
          <w:bCs/>
        </w:rPr>
        <w:t xml:space="preserve"> is an addressable array of registers. In the </w:t>
      </w:r>
      <w:r w:rsidR="00973908" w:rsidRPr="00FB3AC4">
        <w:rPr>
          <w:bCs/>
        </w:rPr>
        <w:t>MIPS</w:t>
      </w:r>
      <w:r w:rsidR="00AA75D3">
        <w:rPr>
          <w:bCs/>
        </w:rPr>
        <w:t>-</w:t>
      </w:r>
      <w:r w:rsidR="00FB3AC4" w:rsidRPr="00FB3AC4">
        <w:rPr>
          <w:bCs/>
        </w:rPr>
        <w:t>architecture there are 32, 32-bit registers in the register file. This means an</w:t>
      </w:r>
      <w:r w:rsidR="00973908">
        <w:rPr>
          <w:bCs/>
        </w:rPr>
        <w:t xml:space="preserve"> address must contain 5 bits</w:t>
      </w:r>
      <w:r w:rsidR="00FB3AC4" w:rsidRPr="00FB3AC4">
        <w:rPr>
          <w:bCs/>
        </w:rPr>
        <w:t xml:space="preserve"> to address all 32 registers. There are different naming conventions, but for this </w:t>
      </w:r>
      <w:r w:rsidR="001D7DFF" w:rsidRPr="00FB3AC4">
        <w:rPr>
          <w:bCs/>
        </w:rPr>
        <w:t>lab,</w:t>
      </w:r>
      <w:r w:rsidR="00FB3AC4" w:rsidRPr="00FB3AC4">
        <w:rPr>
          <w:bCs/>
        </w:rPr>
        <w:t xml:space="preserve"> we will name the registers R0, R1</w:t>
      </w:r>
      <w:r w:rsidR="001D7DFF" w:rsidRPr="00FB3AC4">
        <w:rPr>
          <w:bCs/>
        </w:rPr>
        <w:t>…</w:t>
      </w:r>
      <w:r w:rsidR="00FB3AC4" w:rsidRPr="00FB3AC4">
        <w:rPr>
          <w:bCs/>
        </w:rPr>
        <w:t xml:space="preserve"> R30, R31 for simplicity.</w:t>
      </w:r>
      <w:r w:rsidR="00DC2DD4">
        <w:rPr>
          <w:bCs/>
        </w:rPr>
        <w:t xml:space="preserve"> The MIPS register file has two read ports and one write port. To write to a register you must specify the 5-bit address and the data to be written.</w:t>
      </w:r>
      <w:r w:rsidR="00FB3AC4" w:rsidRPr="00FB3AC4">
        <w:rPr>
          <w:bCs/>
        </w:rPr>
        <w:t xml:space="preserve"> </w:t>
      </w:r>
      <w:r w:rsidR="00FB3AC4" w:rsidRPr="00FB3AC4">
        <w:rPr>
          <w:bCs/>
          <w:i/>
        </w:rPr>
        <w:t xml:space="preserve">Note: In </w:t>
      </w:r>
      <w:r w:rsidR="00AA75D3" w:rsidRPr="00FB3AC4">
        <w:rPr>
          <w:bCs/>
          <w:i/>
        </w:rPr>
        <w:t>MIPS,</w:t>
      </w:r>
      <w:r w:rsidR="00FB3AC4" w:rsidRPr="00FB3AC4">
        <w:rPr>
          <w:bCs/>
          <w:i/>
        </w:rPr>
        <w:t xml:space="preserve"> register zero (R0) always holds the constant value of </w:t>
      </w:r>
      <w:r w:rsidR="00AA75D3" w:rsidRPr="00FB3AC4">
        <w:rPr>
          <w:bCs/>
          <w:i/>
        </w:rPr>
        <w:t>zero</w:t>
      </w:r>
      <w:r w:rsidR="00FB3AC4" w:rsidRPr="00FB3AC4">
        <w:rPr>
          <w:bCs/>
          <w:i/>
        </w:rPr>
        <w:t xml:space="preserve">. </w:t>
      </w:r>
      <w:r w:rsidR="00FB3AC4">
        <w:rPr>
          <w:bCs/>
          <w:i/>
        </w:rPr>
        <w:t>It is not writeable.</w:t>
      </w:r>
      <w:r w:rsidR="009C4859">
        <w:rPr>
          <w:bCs/>
          <w:i/>
        </w:rPr>
        <w:br/>
      </w:r>
      <w:r w:rsidR="009C4859">
        <w:rPr>
          <w:bCs/>
          <w:i/>
        </w:rPr>
        <w:br/>
      </w:r>
      <w:r w:rsidR="00DC2DD4" w:rsidRPr="009C4859">
        <w:rPr>
          <w:bCs/>
        </w:rPr>
        <w:t xml:space="preserve">A register file </w:t>
      </w:r>
      <w:r w:rsidR="009C4859" w:rsidRPr="009C4859">
        <w:rPr>
          <w:bCs/>
        </w:rPr>
        <w:t xml:space="preserve">is provided </w:t>
      </w:r>
      <w:r w:rsidR="00DC2DD4" w:rsidRPr="009C4859">
        <w:rPr>
          <w:bCs/>
        </w:rPr>
        <w:t>in lab7a.zip.</w:t>
      </w:r>
      <w:r w:rsidR="009C4859" w:rsidRPr="009C4859">
        <w:rPr>
          <w:bCs/>
        </w:rPr>
        <w:t xml:space="preserve"> It requires VHDL dependencies, which are also included in the zip. Compile all files in the “Register File” folder from the lab7a.zip. The high-level entity name for the register file is “</w:t>
      </w:r>
      <w:proofErr w:type="spellStart"/>
      <w:r w:rsidR="009C4859" w:rsidRPr="009C4859">
        <w:rPr>
          <w:bCs/>
        </w:rPr>
        <w:t>register_file</w:t>
      </w:r>
      <w:proofErr w:type="spellEnd"/>
      <w:r w:rsidR="009C4859" w:rsidRPr="009C4859">
        <w:rPr>
          <w:bCs/>
        </w:rPr>
        <w:t xml:space="preserve">”. </w:t>
      </w:r>
      <w:r w:rsidR="00DC2DD4" w:rsidRPr="009C4859">
        <w:rPr>
          <w:bCs/>
          <w:highlight w:val="yellow"/>
        </w:rPr>
        <w:t xml:space="preserve">Using </w:t>
      </w:r>
      <w:proofErr w:type="spellStart"/>
      <w:r w:rsidR="00DC2DD4" w:rsidRPr="009C4859">
        <w:rPr>
          <w:bCs/>
          <w:highlight w:val="yellow"/>
        </w:rPr>
        <w:t>ModelSim</w:t>
      </w:r>
      <w:proofErr w:type="spellEnd"/>
      <w:r w:rsidR="00DC2DD4" w:rsidRPr="009C4859">
        <w:rPr>
          <w:bCs/>
          <w:highlight w:val="yellow"/>
        </w:rPr>
        <w:t xml:space="preserve"> simulate the register file and provide screenshots in your report demonstrating your knowledge of the </w:t>
      </w:r>
      <w:r w:rsidR="009C4859" w:rsidRPr="009C4859">
        <w:rPr>
          <w:bCs/>
          <w:highlight w:val="yellow"/>
        </w:rPr>
        <w:t>component</w:t>
      </w:r>
      <w:r w:rsidR="00DC2DD4" w:rsidRPr="009C4859">
        <w:rPr>
          <w:bCs/>
          <w:highlight w:val="yellow"/>
        </w:rPr>
        <w:t xml:space="preserve"> and how it behaves.</w:t>
      </w:r>
      <w:r w:rsidR="00DC2DD4" w:rsidRPr="009C4859">
        <w:rPr>
          <w:bCs/>
        </w:rPr>
        <w:t xml:space="preserve"> Your screenshot should write values to at least </w:t>
      </w:r>
      <w:r w:rsidR="00C708CD" w:rsidRPr="009C4859">
        <w:rPr>
          <w:bCs/>
        </w:rPr>
        <w:t>two</w:t>
      </w:r>
      <w:r w:rsidR="00DC2DD4" w:rsidRPr="009C4859">
        <w:rPr>
          <w:bCs/>
        </w:rPr>
        <w:t xml:space="preserve"> registers and</w:t>
      </w:r>
      <w:r w:rsidR="00C708CD" w:rsidRPr="009C4859">
        <w:rPr>
          <w:bCs/>
        </w:rPr>
        <w:t xml:space="preserve"> afterwards read-</w:t>
      </w:r>
      <w:r w:rsidR="00DC2DD4" w:rsidRPr="009C4859">
        <w:rPr>
          <w:bCs/>
        </w:rPr>
        <w:t>back the same values showing the register file working correctly.</w:t>
      </w:r>
      <w:r w:rsidR="00391F0B">
        <w:rPr>
          <w:bCs/>
        </w:rPr>
        <w:t xml:space="preserve"> </w:t>
      </w:r>
      <w:r w:rsidR="00391F0B">
        <w:rPr>
          <w:bCs/>
          <w:i/>
        </w:rPr>
        <w:t xml:space="preserve"> Note: The </w:t>
      </w:r>
      <w:proofErr w:type="spellStart"/>
      <w:r w:rsidR="00391F0B">
        <w:rPr>
          <w:bCs/>
          <w:i/>
        </w:rPr>
        <w:t>regs</w:t>
      </w:r>
      <w:proofErr w:type="spellEnd"/>
      <w:r w:rsidR="00391F0B">
        <w:rPr>
          <w:bCs/>
          <w:i/>
        </w:rPr>
        <w:t xml:space="preserve"> signal is an array of the registers’ values in the register file. This is useful for debugging or forcing initial values.</w:t>
      </w:r>
      <w:r w:rsidR="009C4859">
        <w:rPr>
          <w:bCs/>
        </w:rPr>
        <w:br/>
      </w:r>
    </w:p>
    <w:p w:rsidR="009C4859" w:rsidRDefault="009C4859" w:rsidP="009C4859">
      <w:pPr>
        <w:pStyle w:val="ListParagraph"/>
        <w:numPr>
          <w:ilvl w:val="0"/>
          <w:numId w:val="27"/>
        </w:numPr>
      </w:pPr>
      <w:r>
        <w:t xml:space="preserve">An </w:t>
      </w:r>
      <w:r>
        <w:rPr>
          <w:b/>
        </w:rPr>
        <w:t>Arithmetic Logic Unit (ALU)</w:t>
      </w:r>
      <w:r>
        <w:t xml:space="preserve"> is the main execution unit within a processor. It takes parameters and calculates mathematical </w:t>
      </w:r>
      <w:r w:rsidR="0069427F">
        <w:t xml:space="preserve">(addition, subtraction, etc.) or logical (AND, OR, etc.) </w:t>
      </w:r>
      <w:r>
        <w:t>operations</w:t>
      </w:r>
      <w:r w:rsidR="0069427F">
        <w:t xml:space="preserve"> on them. The type of operation is determined by the control value given to the ALU.</w:t>
      </w:r>
      <w:r w:rsidR="00AA75D3">
        <w:t xml:space="preserve"> An ALU is given in lab7a.zip under the “ALU” folder.</w:t>
      </w:r>
      <w:r w:rsidR="00AA75D3">
        <w:br/>
      </w:r>
    </w:p>
    <w:p w:rsidR="00B04F64" w:rsidRDefault="002128DC" w:rsidP="00B04F64">
      <w:pPr>
        <w:pStyle w:val="ListParagraph"/>
        <w:numPr>
          <w:ilvl w:val="1"/>
          <w:numId w:val="27"/>
        </w:numPr>
      </w:pPr>
      <w:r w:rsidRPr="00AA75D3">
        <w:rPr>
          <w:highlight w:val="yellow"/>
        </w:rPr>
        <w:t>Read</w:t>
      </w:r>
      <w:r w:rsidR="00AA75D3" w:rsidRPr="00AA75D3">
        <w:rPr>
          <w:highlight w:val="yellow"/>
        </w:rPr>
        <w:t xml:space="preserve"> </w:t>
      </w:r>
      <w:r>
        <w:rPr>
          <w:highlight w:val="yellow"/>
        </w:rPr>
        <w:t xml:space="preserve">through </w:t>
      </w:r>
      <w:r w:rsidR="00AA75D3" w:rsidRPr="00AA75D3">
        <w:rPr>
          <w:highlight w:val="yellow"/>
        </w:rPr>
        <w:t>ALU.vhd and fill in the control table of operations.</w:t>
      </w:r>
      <w:r>
        <w:t xml:space="preserve"> The first value is given. This ALU only supports 12 operations. With a 4-bit control value, it could in total support 16 operations.</w:t>
      </w:r>
      <w:r w:rsidR="00B04F64">
        <w:br/>
      </w:r>
    </w:p>
    <w:p w:rsidR="00B04F64" w:rsidRDefault="00B04F64">
      <w:r>
        <w:br w:type="page"/>
      </w:r>
    </w:p>
    <w:p w:rsidR="00B04F64" w:rsidRDefault="00B04F64" w:rsidP="00B04F6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77"/>
        <w:gridCol w:w="1677"/>
      </w:tblGrid>
      <w:tr w:rsidR="00B04F64" w:rsidTr="00851C53">
        <w:tc>
          <w:tcPr>
            <w:tcW w:w="1577" w:type="dxa"/>
          </w:tcPr>
          <w:p w:rsidR="00B04F64" w:rsidRPr="002128DC" w:rsidRDefault="00B04F64" w:rsidP="00851C53">
            <w:pPr>
              <w:pStyle w:val="ListParagraph"/>
              <w:ind w:left="0"/>
              <w:jc w:val="center"/>
              <w:rPr>
                <w:b/>
              </w:rPr>
            </w:pPr>
            <w:r w:rsidRPr="002128DC">
              <w:rPr>
                <w:b/>
              </w:rPr>
              <w:t>Control Value</w:t>
            </w:r>
          </w:p>
        </w:tc>
        <w:tc>
          <w:tcPr>
            <w:tcW w:w="1677" w:type="dxa"/>
          </w:tcPr>
          <w:p w:rsidR="00B04F64" w:rsidRPr="002128DC" w:rsidRDefault="00B04F64" w:rsidP="00851C53">
            <w:pPr>
              <w:pStyle w:val="ListParagraph"/>
              <w:ind w:left="0"/>
              <w:jc w:val="center"/>
              <w:rPr>
                <w:b/>
              </w:rPr>
            </w:pPr>
            <w:r w:rsidRPr="002128DC">
              <w:rPr>
                <w:b/>
              </w:rPr>
              <w:t>ALU Operation</w:t>
            </w:r>
          </w:p>
        </w:tc>
      </w:tr>
      <w:tr w:rsidR="00B04F64" w:rsidTr="00851C53">
        <w:tc>
          <w:tcPr>
            <w:tcW w:w="1577" w:type="dxa"/>
          </w:tcPr>
          <w:p w:rsidR="00B04F64" w:rsidRDefault="00B04F64" w:rsidP="00851C53">
            <w:pPr>
              <w:pStyle w:val="ListParagraph"/>
              <w:ind w:left="0"/>
              <w:jc w:val="right"/>
            </w:pPr>
            <w:r>
              <w:t>0000</w:t>
            </w:r>
          </w:p>
        </w:tc>
        <w:tc>
          <w:tcPr>
            <w:tcW w:w="1677" w:type="dxa"/>
          </w:tcPr>
          <w:p w:rsidR="00B04F64" w:rsidRDefault="00B04F64" w:rsidP="00851C53">
            <w:pPr>
              <w:pStyle w:val="ListParagraph"/>
              <w:ind w:left="0"/>
            </w:pPr>
            <w:r>
              <w:t>Addition</w:t>
            </w:r>
          </w:p>
        </w:tc>
      </w:tr>
      <w:tr w:rsidR="00B04F64" w:rsidTr="00851C53">
        <w:tc>
          <w:tcPr>
            <w:tcW w:w="1577" w:type="dxa"/>
          </w:tcPr>
          <w:p w:rsidR="00B04F64" w:rsidRDefault="00B04F64" w:rsidP="00851C53">
            <w:pPr>
              <w:pStyle w:val="ListParagraph"/>
              <w:ind w:left="0"/>
              <w:jc w:val="right"/>
            </w:pPr>
            <w:r>
              <w:t>0001</w:t>
            </w:r>
          </w:p>
        </w:tc>
        <w:tc>
          <w:tcPr>
            <w:tcW w:w="1677" w:type="dxa"/>
          </w:tcPr>
          <w:p w:rsidR="00B04F64" w:rsidRDefault="00B04F64" w:rsidP="00851C53">
            <w:pPr>
              <w:pStyle w:val="ListParagraph"/>
              <w:ind w:left="0"/>
            </w:pPr>
          </w:p>
        </w:tc>
      </w:tr>
      <w:tr w:rsidR="00B04F64" w:rsidTr="00851C53">
        <w:tc>
          <w:tcPr>
            <w:tcW w:w="1577" w:type="dxa"/>
          </w:tcPr>
          <w:p w:rsidR="00B04F64" w:rsidRDefault="00B04F64" w:rsidP="00851C53">
            <w:pPr>
              <w:pStyle w:val="ListParagraph"/>
              <w:ind w:left="0"/>
              <w:jc w:val="right"/>
            </w:pPr>
            <w:r>
              <w:t>0010</w:t>
            </w:r>
          </w:p>
        </w:tc>
        <w:tc>
          <w:tcPr>
            <w:tcW w:w="1677" w:type="dxa"/>
          </w:tcPr>
          <w:p w:rsidR="00B04F64" w:rsidRDefault="00B04F64" w:rsidP="00851C53">
            <w:pPr>
              <w:pStyle w:val="ListParagraph"/>
              <w:ind w:left="0"/>
            </w:pPr>
          </w:p>
        </w:tc>
      </w:tr>
      <w:tr w:rsidR="00B04F64" w:rsidTr="00851C53">
        <w:tc>
          <w:tcPr>
            <w:tcW w:w="1577" w:type="dxa"/>
          </w:tcPr>
          <w:p w:rsidR="00B04F64" w:rsidRDefault="00B04F64" w:rsidP="00851C53">
            <w:pPr>
              <w:pStyle w:val="ListParagraph"/>
              <w:ind w:left="0"/>
              <w:jc w:val="right"/>
            </w:pPr>
            <w:r>
              <w:t>0011</w:t>
            </w:r>
          </w:p>
        </w:tc>
        <w:tc>
          <w:tcPr>
            <w:tcW w:w="1677" w:type="dxa"/>
          </w:tcPr>
          <w:p w:rsidR="00B04F64" w:rsidRDefault="00B04F64" w:rsidP="00851C53">
            <w:pPr>
              <w:pStyle w:val="ListParagraph"/>
              <w:ind w:left="0"/>
            </w:pPr>
          </w:p>
        </w:tc>
      </w:tr>
      <w:tr w:rsidR="00B04F64" w:rsidTr="00851C53">
        <w:tc>
          <w:tcPr>
            <w:tcW w:w="1577" w:type="dxa"/>
          </w:tcPr>
          <w:p w:rsidR="00B04F64" w:rsidRDefault="00B04F64" w:rsidP="00851C53">
            <w:pPr>
              <w:pStyle w:val="ListParagraph"/>
              <w:ind w:left="0"/>
              <w:jc w:val="right"/>
            </w:pPr>
            <w:r>
              <w:t>0100</w:t>
            </w:r>
          </w:p>
        </w:tc>
        <w:tc>
          <w:tcPr>
            <w:tcW w:w="1677" w:type="dxa"/>
          </w:tcPr>
          <w:p w:rsidR="00B04F64" w:rsidRDefault="00B04F64" w:rsidP="00851C53">
            <w:pPr>
              <w:pStyle w:val="ListParagraph"/>
              <w:ind w:left="0"/>
            </w:pPr>
          </w:p>
        </w:tc>
      </w:tr>
      <w:tr w:rsidR="00B04F64" w:rsidTr="00851C53">
        <w:tc>
          <w:tcPr>
            <w:tcW w:w="1577" w:type="dxa"/>
          </w:tcPr>
          <w:p w:rsidR="00B04F64" w:rsidRDefault="00B04F64" w:rsidP="00851C53">
            <w:pPr>
              <w:pStyle w:val="ListParagraph"/>
              <w:ind w:left="0"/>
              <w:jc w:val="right"/>
            </w:pPr>
            <w:r>
              <w:t>0101</w:t>
            </w:r>
          </w:p>
        </w:tc>
        <w:tc>
          <w:tcPr>
            <w:tcW w:w="1677" w:type="dxa"/>
          </w:tcPr>
          <w:p w:rsidR="00B04F64" w:rsidRDefault="00B04F64" w:rsidP="00851C53">
            <w:pPr>
              <w:pStyle w:val="ListParagraph"/>
              <w:ind w:left="0"/>
            </w:pPr>
          </w:p>
        </w:tc>
      </w:tr>
      <w:tr w:rsidR="00B04F64" w:rsidTr="00851C53">
        <w:tc>
          <w:tcPr>
            <w:tcW w:w="1577" w:type="dxa"/>
          </w:tcPr>
          <w:p w:rsidR="00B04F64" w:rsidRDefault="00B04F64" w:rsidP="00851C53">
            <w:pPr>
              <w:pStyle w:val="ListParagraph"/>
              <w:ind w:left="0"/>
              <w:jc w:val="right"/>
            </w:pPr>
            <w:r>
              <w:t>0110</w:t>
            </w:r>
          </w:p>
        </w:tc>
        <w:tc>
          <w:tcPr>
            <w:tcW w:w="1677" w:type="dxa"/>
          </w:tcPr>
          <w:p w:rsidR="00B04F64" w:rsidRDefault="00B04F64" w:rsidP="00851C53">
            <w:pPr>
              <w:pStyle w:val="ListParagraph"/>
              <w:ind w:left="0"/>
            </w:pPr>
          </w:p>
        </w:tc>
      </w:tr>
      <w:tr w:rsidR="00B04F64" w:rsidTr="00851C53">
        <w:tc>
          <w:tcPr>
            <w:tcW w:w="1577" w:type="dxa"/>
          </w:tcPr>
          <w:p w:rsidR="00B04F64" w:rsidRDefault="00B04F64" w:rsidP="00851C53">
            <w:pPr>
              <w:pStyle w:val="ListParagraph"/>
              <w:ind w:left="0"/>
              <w:jc w:val="right"/>
            </w:pPr>
            <w:r>
              <w:t>0111</w:t>
            </w:r>
          </w:p>
        </w:tc>
        <w:tc>
          <w:tcPr>
            <w:tcW w:w="1677" w:type="dxa"/>
          </w:tcPr>
          <w:p w:rsidR="00B04F64" w:rsidRDefault="00B04F64" w:rsidP="00851C53">
            <w:pPr>
              <w:pStyle w:val="ListParagraph"/>
              <w:ind w:left="0"/>
            </w:pPr>
          </w:p>
        </w:tc>
      </w:tr>
      <w:tr w:rsidR="00B04F64" w:rsidTr="00851C53">
        <w:tc>
          <w:tcPr>
            <w:tcW w:w="1577" w:type="dxa"/>
          </w:tcPr>
          <w:p w:rsidR="00B04F64" w:rsidRDefault="00B04F64" w:rsidP="00851C53">
            <w:pPr>
              <w:pStyle w:val="ListParagraph"/>
              <w:ind w:left="0"/>
              <w:jc w:val="right"/>
            </w:pPr>
            <w:r>
              <w:t>1000</w:t>
            </w:r>
          </w:p>
        </w:tc>
        <w:tc>
          <w:tcPr>
            <w:tcW w:w="1677" w:type="dxa"/>
          </w:tcPr>
          <w:p w:rsidR="00B04F64" w:rsidRDefault="00B04F64" w:rsidP="00851C53">
            <w:pPr>
              <w:pStyle w:val="ListParagraph"/>
              <w:ind w:left="0"/>
            </w:pPr>
          </w:p>
        </w:tc>
      </w:tr>
      <w:tr w:rsidR="001B3551" w:rsidTr="00851C53">
        <w:tc>
          <w:tcPr>
            <w:tcW w:w="1577" w:type="dxa"/>
          </w:tcPr>
          <w:p w:rsidR="001B3551" w:rsidRDefault="001B3551" w:rsidP="00851C53">
            <w:pPr>
              <w:pStyle w:val="ListParagraph"/>
              <w:ind w:left="0"/>
              <w:jc w:val="right"/>
            </w:pPr>
          </w:p>
        </w:tc>
        <w:tc>
          <w:tcPr>
            <w:tcW w:w="1677" w:type="dxa"/>
          </w:tcPr>
          <w:p w:rsidR="001B3551" w:rsidRDefault="001B3551" w:rsidP="00851C53">
            <w:pPr>
              <w:pStyle w:val="ListParagraph"/>
              <w:ind w:left="0"/>
            </w:pPr>
          </w:p>
        </w:tc>
      </w:tr>
      <w:tr w:rsidR="00B04F64" w:rsidTr="00851C53">
        <w:tc>
          <w:tcPr>
            <w:tcW w:w="1577" w:type="dxa"/>
          </w:tcPr>
          <w:p w:rsidR="00B04F64" w:rsidRDefault="00B04F64" w:rsidP="00851C53">
            <w:pPr>
              <w:pStyle w:val="ListParagraph"/>
              <w:ind w:left="0"/>
              <w:jc w:val="right"/>
            </w:pPr>
            <w:r>
              <w:t>1001</w:t>
            </w:r>
          </w:p>
        </w:tc>
        <w:tc>
          <w:tcPr>
            <w:tcW w:w="1677" w:type="dxa"/>
          </w:tcPr>
          <w:p w:rsidR="00B04F64" w:rsidRDefault="00B04F64" w:rsidP="00851C53">
            <w:pPr>
              <w:pStyle w:val="ListParagraph"/>
              <w:ind w:left="0"/>
            </w:pPr>
          </w:p>
        </w:tc>
      </w:tr>
      <w:tr w:rsidR="00B04F64" w:rsidTr="00851C53">
        <w:tc>
          <w:tcPr>
            <w:tcW w:w="1577" w:type="dxa"/>
          </w:tcPr>
          <w:p w:rsidR="00B04F64" w:rsidRDefault="00B04F64" w:rsidP="00851C53">
            <w:pPr>
              <w:pStyle w:val="ListParagraph"/>
              <w:ind w:left="0"/>
              <w:jc w:val="right"/>
            </w:pPr>
            <w:r>
              <w:t>1010</w:t>
            </w:r>
          </w:p>
        </w:tc>
        <w:tc>
          <w:tcPr>
            <w:tcW w:w="1677" w:type="dxa"/>
          </w:tcPr>
          <w:p w:rsidR="00B04F64" w:rsidRDefault="00B04F64" w:rsidP="00851C53">
            <w:pPr>
              <w:pStyle w:val="ListParagraph"/>
              <w:ind w:left="0"/>
            </w:pPr>
          </w:p>
        </w:tc>
      </w:tr>
      <w:tr w:rsidR="00B04F64" w:rsidTr="00851C53">
        <w:tc>
          <w:tcPr>
            <w:tcW w:w="1577" w:type="dxa"/>
          </w:tcPr>
          <w:p w:rsidR="00B04F64" w:rsidRDefault="00B04F64" w:rsidP="00851C53">
            <w:pPr>
              <w:pStyle w:val="ListParagraph"/>
              <w:ind w:left="0"/>
              <w:jc w:val="right"/>
            </w:pPr>
            <w:r>
              <w:t>1011</w:t>
            </w:r>
          </w:p>
        </w:tc>
        <w:tc>
          <w:tcPr>
            <w:tcW w:w="1677" w:type="dxa"/>
          </w:tcPr>
          <w:p w:rsidR="00B04F64" w:rsidRDefault="00B04F64" w:rsidP="00851C53">
            <w:pPr>
              <w:pStyle w:val="ListParagraph"/>
              <w:ind w:left="0"/>
            </w:pPr>
          </w:p>
        </w:tc>
      </w:tr>
    </w:tbl>
    <w:p w:rsidR="002128DC" w:rsidRDefault="002128DC" w:rsidP="00B04F64"/>
    <w:p w:rsidR="00AA75D3" w:rsidRDefault="00B04F64" w:rsidP="00AA75D3">
      <w:pPr>
        <w:pStyle w:val="ListParagraph"/>
        <w:numPr>
          <w:ilvl w:val="1"/>
          <w:numId w:val="27"/>
        </w:numPr>
      </w:pPr>
      <w:r w:rsidRPr="00B04F64">
        <w:rPr>
          <w:highlight w:val="yellow"/>
        </w:rPr>
        <w:t xml:space="preserve">Simulate the ALU using </w:t>
      </w:r>
      <w:proofErr w:type="spellStart"/>
      <w:r w:rsidRPr="00B04F64">
        <w:rPr>
          <w:highlight w:val="yellow"/>
        </w:rPr>
        <w:t>ModelSim</w:t>
      </w:r>
      <w:proofErr w:type="spellEnd"/>
      <w:r w:rsidRPr="00B04F64">
        <w:rPr>
          <w:highlight w:val="yellow"/>
        </w:rPr>
        <w:t xml:space="preserve"> and provide screenshots of </w:t>
      </w:r>
      <w:r w:rsidR="003A421D">
        <w:rPr>
          <w:highlight w:val="yellow"/>
        </w:rPr>
        <w:t xml:space="preserve">(at least) </w:t>
      </w:r>
      <w:r w:rsidR="00291975">
        <w:rPr>
          <w:highlight w:val="yellow"/>
        </w:rPr>
        <w:t>three different</w:t>
      </w:r>
      <w:r w:rsidRPr="00B04F64">
        <w:rPr>
          <w:highlight w:val="yellow"/>
        </w:rPr>
        <w:t xml:space="preserve"> operations. Label your screenshots with the input values and the operations performed.</w:t>
      </w:r>
      <w:r>
        <w:t xml:space="preserve"> </w:t>
      </w:r>
      <w:r w:rsidRPr="00B04F64">
        <w:rPr>
          <w:b/>
        </w:rPr>
        <w:t>You will los</w:t>
      </w:r>
      <w:r w:rsidR="00216BDC">
        <w:rPr>
          <w:b/>
        </w:rPr>
        <w:t>e</w:t>
      </w:r>
      <w:r w:rsidRPr="00B04F64">
        <w:rPr>
          <w:b/>
        </w:rPr>
        <w:t xml:space="preserve"> points if you do not label your screenshots.</w:t>
      </w:r>
      <w:r w:rsidR="00AA75D3">
        <w:br/>
      </w:r>
    </w:p>
    <w:p w:rsidR="00715E80" w:rsidRDefault="00B04F64" w:rsidP="00715E80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b/>
        </w:rPr>
        <w:t>Memory</w:t>
      </w:r>
      <w:r>
        <w:t xml:space="preserve"> component provided for this lab has one read port and one write port. This memory is word-addressable, which means each address contains an entire word (4 bytes) instead of a single byte like typical MIPS memory does.</w:t>
      </w:r>
      <w:r w:rsidR="00715E80">
        <w:t xml:space="preserve"> The write to this memory happens on the </w:t>
      </w:r>
      <w:r w:rsidR="00715E80" w:rsidRPr="0033594A">
        <w:rPr>
          <w:u w:val="single"/>
        </w:rPr>
        <w:t>falling edge</w:t>
      </w:r>
      <w:r w:rsidR="00715E80">
        <w:t xml:space="preserve"> of a clock cycle. T</w:t>
      </w:r>
      <w:r w:rsidR="0033594A">
        <w:t>he details of the memory (</w:t>
      </w:r>
      <w:r w:rsidR="0033594A" w:rsidRPr="0033594A">
        <w:rPr>
          <w:b/>
        </w:rPr>
        <w:t xml:space="preserve">make sure you </w:t>
      </w:r>
      <w:r w:rsidR="0033594A">
        <w:rPr>
          <w:b/>
        </w:rPr>
        <w:t xml:space="preserve">understand </w:t>
      </w:r>
      <w:r w:rsidR="0033594A" w:rsidRPr="0033594A">
        <w:rPr>
          <w:b/>
        </w:rPr>
        <w:t>all of the below!</w:t>
      </w:r>
      <w:r w:rsidR="0033594A">
        <w:t>)</w:t>
      </w:r>
      <w:r w:rsidR="00715E80">
        <w:t>:</w:t>
      </w:r>
      <w:r w:rsidR="00715E80">
        <w:br/>
      </w:r>
    </w:p>
    <w:p w:rsidR="00FF372C" w:rsidRDefault="00FF372C" w:rsidP="00715E80">
      <w:pPr>
        <w:pStyle w:val="ListParagraph"/>
        <w:numPr>
          <w:ilvl w:val="2"/>
          <w:numId w:val="27"/>
        </w:numPr>
      </w:pPr>
      <w:r>
        <w:t xml:space="preserve">The </w:t>
      </w:r>
      <w:r>
        <w:rPr>
          <w:i/>
        </w:rPr>
        <w:t>address</w:t>
      </w:r>
      <w:r>
        <w:t xml:space="preserve"> port is the 10-bit address value used for both reading and writing. By default, the memory is 1024 words in size. This means we need a 10-bit address to access all cells.</w:t>
      </w:r>
      <w:r>
        <w:br/>
      </w:r>
    </w:p>
    <w:p w:rsidR="00FF372C" w:rsidRDefault="00FF372C" w:rsidP="00715E80">
      <w:pPr>
        <w:pStyle w:val="ListParagraph"/>
        <w:numPr>
          <w:ilvl w:val="2"/>
          <w:numId w:val="27"/>
        </w:numPr>
      </w:pPr>
      <w:r>
        <w:t xml:space="preserve">The </w:t>
      </w:r>
      <w:r>
        <w:rPr>
          <w:i/>
        </w:rPr>
        <w:t>data</w:t>
      </w:r>
      <w:r>
        <w:t xml:space="preserve"> port is the 32-bit input value to be written to the memory at </w:t>
      </w:r>
      <w:r>
        <w:rPr>
          <w:i/>
        </w:rPr>
        <w:t>address</w:t>
      </w:r>
      <w:r>
        <w:t xml:space="preserve"> if the write is enabled.</w:t>
      </w:r>
      <w:r>
        <w:br/>
      </w:r>
    </w:p>
    <w:p w:rsidR="00715E80" w:rsidRDefault="00715E80" w:rsidP="00715E80">
      <w:pPr>
        <w:pStyle w:val="ListParagraph"/>
        <w:numPr>
          <w:ilvl w:val="2"/>
          <w:numId w:val="27"/>
        </w:numPr>
      </w:pPr>
      <w:r>
        <w:t xml:space="preserve">The </w:t>
      </w:r>
      <w:r w:rsidR="0033594A">
        <w:rPr>
          <w:i/>
        </w:rPr>
        <w:t>wren</w:t>
      </w:r>
      <w:r>
        <w:t xml:space="preserve"> port is the write enable. Set this to ‘1’ to write </w:t>
      </w:r>
      <w:r w:rsidR="0033594A">
        <w:rPr>
          <w:i/>
        </w:rPr>
        <w:t>data</w:t>
      </w:r>
      <w:r>
        <w:t xml:space="preserve"> to </w:t>
      </w:r>
      <w:r w:rsidR="0033594A">
        <w:rPr>
          <w:i/>
        </w:rPr>
        <w:t>address</w:t>
      </w:r>
      <w:r>
        <w:t>.</w:t>
      </w:r>
      <w:r w:rsidR="0033594A">
        <w:br/>
      </w:r>
    </w:p>
    <w:p w:rsidR="00AA75D3" w:rsidRDefault="00715E80" w:rsidP="0033594A">
      <w:pPr>
        <w:pStyle w:val="ListParagraph"/>
        <w:numPr>
          <w:ilvl w:val="2"/>
          <w:numId w:val="27"/>
        </w:numPr>
      </w:pPr>
      <w:r>
        <w:t xml:space="preserve">The </w:t>
      </w:r>
      <w:proofErr w:type="spellStart"/>
      <w:r w:rsidR="0033594A">
        <w:rPr>
          <w:i/>
        </w:rPr>
        <w:t>byteena</w:t>
      </w:r>
      <w:proofErr w:type="spellEnd"/>
      <w:r>
        <w:t xml:space="preserve"> port </w:t>
      </w:r>
      <w:r w:rsidR="0033594A">
        <w:t xml:space="preserve">(byte enable) </w:t>
      </w:r>
      <w:r>
        <w:t xml:space="preserve">is used to control which bytes of </w:t>
      </w:r>
      <w:r w:rsidR="0033594A">
        <w:rPr>
          <w:i/>
        </w:rPr>
        <w:t>data</w:t>
      </w:r>
      <w:r>
        <w:t xml:space="preserve"> are written to </w:t>
      </w:r>
      <w:r w:rsidR="0033594A">
        <w:rPr>
          <w:i/>
        </w:rPr>
        <w:t>address</w:t>
      </w:r>
      <w:r>
        <w:t>. For this class it’s OK to set this value to all ones (i.e. enable all bytes of data to be written).</w:t>
      </w:r>
      <w:r w:rsidR="0033594A">
        <w:br/>
      </w:r>
    </w:p>
    <w:p w:rsidR="00873E18" w:rsidRDefault="00873E18" w:rsidP="00873E18">
      <w:pPr>
        <w:pStyle w:val="ListParagraph"/>
        <w:numPr>
          <w:ilvl w:val="2"/>
          <w:numId w:val="27"/>
        </w:numPr>
      </w:pPr>
      <w:r>
        <w:t xml:space="preserve">The “q” port is the output being read from the memory cell at “address”. </w:t>
      </w:r>
      <w:r w:rsidR="0033594A">
        <w:br/>
      </w:r>
    </w:p>
    <w:p w:rsidR="00FF372C" w:rsidRDefault="0033594A" w:rsidP="00FF372C">
      <w:pPr>
        <w:pStyle w:val="ListParagraph"/>
        <w:numPr>
          <w:ilvl w:val="2"/>
          <w:numId w:val="27"/>
        </w:numPr>
      </w:pPr>
      <w:r>
        <w:t>“mem” is an array of all values stored in the memory. It is an internal signal. You can use it to read what is stored in memory for debugging and screensh</w:t>
      </w:r>
      <w:r w:rsidR="00FF372C">
        <w:t xml:space="preserve">ots. This signal is your </w:t>
      </w:r>
      <w:r w:rsidR="00640F99">
        <w:t>“</w:t>
      </w:r>
      <w:r w:rsidR="00FF372C">
        <w:t>friend.</w:t>
      </w:r>
      <w:r w:rsidR="00640F99">
        <w:t>”</w:t>
      </w:r>
    </w:p>
    <w:p w:rsidR="00FF372C" w:rsidRDefault="00FF372C" w:rsidP="00FF372C">
      <w:pPr>
        <w:pStyle w:val="ListParagraph"/>
        <w:ind w:left="1080"/>
      </w:pPr>
    </w:p>
    <w:p w:rsidR="00FF372C" w:rsidRDefault="00FF372C" w:rsidP="00FF372C">
      <w:pPr>
        <w:pStyle w:val="ListParagraph"/>
        <w:numPr>
          <w:ilvl w:val="2"/>
          <w:numId w:val="27"/>
        </w:numPr>
      </w:pPr>
      <w:r>
        <w:t>“</w:t>
      </w:r>
      <w:proofErr w:type="spellStart"/>
      <w:r>
        <w:t>mif_filename</w:t>
      </w:r>
      <w:proofErr w:type="spellEnd"/>
      <w:r>
        <w:t>” is a string for the na</w:t>
      </w:r>
      <w:r w:rsidR="00E34C74">
        <w:t xml:space="preserve">me of the memory initialization </w:t>
      </w:r>
      <w:r>
        <w:t>file (.</w:t>
      </w:r>
      <w:proofErr w:type="spellStart"/>
      <w:r>
        <w:t>mif</w:t>
      </w:r>
      <w:proofErr w:type="spellEnd"/>
      <w:r>
        <w:t>). By default, the string is “</w:t>
      </w:r>
      <w:proofErr w:type="spellStart"/>
      <w:r>
        <w:t>dmem.mif</w:t>
      </w:r>
      <w:proofErr w:type="spellEnd"/>
      <w:r>
        <w:t>” but it can be changed. The memory</w:t>
      </w:r>
      <w:r w:rsidR="00E34C74">
        <w:t xml:space="preserve"> </w:t>
      </w:r>
      <w:r>
        <w:t>initialization</w:t>
      </w:r>
      <w:r w:rsidR="00E34C74">
        <w:t xml:space="preserve"> </w:t>
      </w:r>
      <w:r>
        <w:t>file allows you to specify what values are stored in memory at time zero.</w:t>
      </w:r>
    </w:p>
    <w:p w:rsidR="002374A3" w:rsidRDefault="00FF372C" w:rsidP="00FF372C">
      <w:pPr>
        <w:pStyle w:val="ListParagraph"/>
        <w:numPr>
          <w:ilvl w:val="1"/>
          <w:numId w:val="30"/>
        </w:numPr>
      </w:pPr>
      <w:r>
        <w:lastRenderedPageBreak/>
        <w:t>Read through the provided</w:t>
      </w:r>
      <w:r w:rsidR="00E34C74">
        <w:t xml:space="preserve"> </w:t>
      </w:r>
      <w:proofErr w:type="spellStart"/>
      <w:r w:rsidR="00E34C74">
        <w:t>dmem.mif</w:t>
      </w:r>
      <w:proofErr w:type="spellEnd"/>
      <w:r w:rsidR="00E34C74">
        <w:t xml:space="preserve"> (memory initialization </w:t>
      </w:r>
      <w:r>
        <w:t>file</w:t>
      </w:r>
      <w:r w:rsidR="00E34C74">
        <w:t>)</w:t>
      </w:r>
      <w:r>
        <w:t xml:space="preserve">. It contains a description of how to use it to initialize memory. Later in the semester, we can use it to store a program to execute on a processor. </w:t>
      </w:r>
      <w:r w:rsidRPr="002374A3">
        <w:rPr>
          <w:highlight w:val="yellow"/>
        </w:rPr>
        <w:t xml:space="preserve">Modify the </w:t>
      </w:r>
      <w:proofErr w:type="spellStart"/>
      <w:r w:rsidRPr="002374A3">
        <w:rPr>
          <w:highlight w:val="yellow"/>
        </w:rPr>
        <w:t>dmem.mif</w:t>
      </w:r>
      <w:proofErr w:type="spellEnd"/>
      <w:r w:rsidRPr="002374A3">
        <w:rPr>
          <w:highlight w:val="yellow"/>
        </w:rPr>
        <w:t xml:space="preserve"> file </w:t>
      </w:r>
      <w:r w:rsidR="002374A3" w:rsidRPr="002374A3">
        <w:rPr>
          <w:highlight w:val="yellow"/>
        </w:rPr>
        <w:t xml:space="preserve">to contain the values -1, 2, -3, </w:t>
      </w:r>
      <w:r w:rsidRPr="002374A3">
        <w:rPr>
          <w:highlight w:val="yellow"/>
        </w:rPr>
        <w:t xml:space="preserve">4, -5, 6, </w:t>
      </w:r>
      <w:r w:rsidR="002374A3" w:rsidRPr="002374A3">
        <w:rPr>
          <w:highlight w:val="yellow"/>
        </w:rPr>
        <w:t>-</w:t>
      </w:r>
      <w:r w:rsidRPr="002374A3">
        <w:rPr>
          <w:highlight w:val="yellow"/>
        </w:rPr>
        <w:t xml:space="preserve">7, 8, </w:t>
      </w:r>
      <w:r w:rsidR="002374A3" w:rsidRPr="002374A3">
        <w:rPr>
          <w:highlight w:val="yellow"/>
        </w:rPr>
        <w:t>-</w:t>
      </w:r>
      <w:r w:rsidRPr="002374A3">
        <w:rPr>
          <w:highlight w:val="yellow"/>
        </w:rPr>
        <w:t>9, 10 starting from address 0.</w:t>
      </w:r>
      <w:r w:rsidR="002374A3">
        <w:t xml:space="preserve"> </w:t>
      </w:r>
      <w:r w:rsidR="002374A3" w:rsidRPr="002374A3">
        <w:rPr>
          <w:highlight w:val="yellow"/>
        </w:rPr>
        <w:t xml:space="preserve">Include the modified </w:t>
      </w:r>
      <w:proofErr w:type="spellStart"/>
      <w:r w:rsidR="002374A3" w:rsidRPr="002374A3">
        <w:rPr>
          <w:highlight w:val="yellow"/>
        </w:rPr>
        <w:t>dmem.mif</w:t>
      </w:r>
      <w:proofErr w:type="spellEnd"/>
      <w:r w:rsidR="002374A3" w:rsidRPr="002374A3">
        <w:rPr>
          <w:highlight w:val="yellow"/>
        </w:rPr>
        <w:t xml:space="preserve"> file in your submission.</w:t>
      </w:r>
      <w:r>
        <w:br/>
      </w:r>
    </w:p>
    <w:p w:rsidR="00FF372C" w:rsidRDefault="002374A3" w:rsidP="00FF372C">
      <w:pPr>
        <w:pStyle w:val="ListParagraph"/>
        <w:numPr>
          <w:ilvl w:val="1"/>
          <w:numId w:val="30"/>
        </w:numPr>
      </w:pPr>
      <w:r w:rsidRPr="002374A3">
        <w:rPr>
          <w:highlight w:val="yellow"/>
        </w:rPr>
        <w:t xml:space="preserve">Simulate </w:t>
      </w:r>
      <w:proofErr w:type="spellStart"/>
      <w:r w:rsidRPr="002374A3">
        <w:rPr>
          <w:highlight w:val="yellow"/>
        </w:rPr>
        <w:t>mem.vhd</w:t>
      </w:r>
      <w:proofErr w:type="spellEnd"/>
      <w:r w:rsidRPr="002374A3">
        <w:rPr>
          <w:highlight w:val="yellow"/>
        </w:rPr>
        <w:t xml:space="preserve"> and verify that the memory</w:t>
      </w:r>
      <w:r w:rsidR="00475EA7">
        <w:rPr>
          <w:highlight w:val="yellow"/>
        </w:rPr>
        <w:t xml:space="preserve"> is</w:t>
      </w:r>
      <w:r w:rsidRPr="002374A3">
        <w:rPr>
          <w:highlight w:val="yellow"/>
        </w:rPr>
        <w:t xml:space="preserve"> initialized to the new values you’ve written in the </w:t>
      </w:r>
      <w:proofErr w:type="spellStart"/>
      <w:r w:rsidRPr="002374A3">
        <w:rPr>
          <w:highlight w:val="yellow"/>
        </w:rPr>
        <w:t>dmem.mif</w:t>
      </w:r>
      <w:proofErr w:type="spellEnd"/>
      <w:r w:rsidRPr="002374A3">
        <w:rPr>
          <w:highlight w:val="yellow"/>
        </w:rPr>
        <w:t xml:space="preserve"> file. Provide a screenshot </w:t>
      </w:r>
      <w:r>
        <w:rPr>
          <w:highlight w:val="yellow"/>
        </w:rPr>
        <w:t>in your report for proof</w:t>
      </w:r>
      <w:r w:rsidRPr="002374A3">
        <w:rPr>
          <w:highlight w:val="yellow"/>
        </w:rPr>
        <w:t>.</w:t>
      </w:r>
      <w:r>
        <w:br/>
      </w:r>
    </w:p>
    <w:p w:rsidR="00B30539" w:rsidRDefault="002374A3" w:rsidP="00FF372C">
      <w:pPr>
        <w:pStyle w:val="ListParagraph"/>
        <w:numPr>
          <w:ilvl w:val="0"/>
          <w:numId w:val="30"/>
        </w:numPr>
      </w:pPr>
      <w:r>
        <w:t xml:space="preserve">Now that we’ve gotten a basic understanding of the main components of the MIPS processor, we will add them together to create a simplified MIPS processor. </w:t>
      </w:r>
      <w:r w:rsidR="00754478">
        <w:t>If you want, you can</w:t>
      </w:r>
      <w:r>
        <w:t xml:space="preserve"> use Quartus to build a block diagram version of this simplified processor, and then</w:t>
      </w:r>
      <w:r w:rsidR="000F71A5">
        <w:t>,</w:t>
      </w:r>
      <w:r>
        <w:t xml:space="preserve"> use </w:t>
      </w:r>
      <w:proofErr w:type="spellStart"/>
      <w:r>
        <w:t>ModelSim</w:t>
      </w:r>
      <w:proofErr w:type="spellEnd"/>
      <w:r>
        <w:t xml:space="preserve"> to simulate it.</w:t>
      </w:r>
      <w:r w:rsidR="00E34C74">
        <w:t xml:space="preserve"> </w:t>
      </w:r>
      <w:r w:rsidR="00B30539">
        <w:br/>
      </w:r>
    </w:p>
    <w:p w:rsidR="00181CE3" w:rsidRDefault="00181CE3" w:rsidP="00181CE3">
      <w:pPr>
        <w:pStyle w:val="ListParagraph"/>
        <w:numPr>
          <w:ilvl w:val="1"/>
          <w:numId w:val="30"/>
        </w:numPr>
      </w:pPr>
      <w:r>
        <w:rPr>
          <w:highlight w:val="yellow"/>
        </w:rPr>
        <w:t xml:space="preserve">(for Quartus users) </w:t>
      </w:r>
      <w:r w:rsidR="00B30539" w:rsidRPr="00B30539">
        <w:rPr>
          <w:highlight w:val="yellow"/>
        </w:rPr>
        <w:t>Using Quartus create a simplified MIPS processor.</w:t>
      </w:r>
      <w:r w:rsidR="00B30539">
        <w:t xml:space="preserve"> You will need to create a project to do this. Name your project </w:t>
      </w:r>
      <w:proofErr w:type="spellStart"/>
      <w:r w:rsidR="00B30539" w:rsidRPr="00B30539">
        <w:rPr>
          <w:i/>
        </w:rPr>
        <w:t>simplifiedMipsProcessor</w:t>
      </w:r>
      <w:proofErr w:type="spellEnd"/>
      <w:r w:rsidR="00B30539">
        <w:t>.</w:t>
      </w:r>
      <w:r w:rsidR="00B30539" w:rsidRPr="00B30539">
        <w:t xml:space="preserve"> </w:t>
      </w:r>
      <w:r w:rsidR="00B30539">
        <w:t xml:space="preserve">Include the VHDL files for the register file, ALU, and memory components. You will need to create block symbol files for the three components. Refer to lab 4 section 4b if you’ve forgotten how to do this. </w:t>
      </w:r>
      <w:r w:rsidR="00B30539">
        <w:rPr>
          <w:i/>
        </w:rPr>
        <w:t xml:space="preserve">Note: For the register file just create a symbol file for </w:t>
      </w:r>
      <w:proofErr w:type="spellStart"/>
      <w:r w:rsidR="00B30539">
        <w:rPr>
          <w:i/>
        </w:rPr>
        <w:t>register_file.vhd</w:t>
      </w:r>
      <w:proofErr w:type="spellEnd"/>
      <w:r w:rsidR="00B30539">
        <w:rPr>
          <w:i/>
        </w:rPr>
        <w:t>. Usually you only need to create symbol files for the top-level entities in a hierarchy.</w:t>
      </w:r>
      <w:r w:rsidR="008F6FFD">
        <w:t xml:space="preserve"> </w:t>
      </w:r>
      <w:r>
        <w:br/>
      </w:r>
    </w:p>
    <w:p w:rsidR="00181CE3" w:rsidRPr="00181CE3" w:rsidRDefault="008F6FFD" w:rsidP="00181CE3">
      <w:pPr>
        <w:pStyle w:val="ListParagraph"/>
        <w:numPr>
          <w:ilvl w:val="1"/>
          <w:numId w:val="30"/>
        </w:numPr>
      </w:pPr>
      <w:r>
        <w:t xml:space="preserve">A </w:t>
      </w:r>
      <w:r w:rsidR="004F2CA1">
        <w:t xml:space="preserve">diagram </w:t>
      </w:r>
      <w:r>
        <w:t>of the simplified MIPS processor</w:t>
      </w:r>
      <w:r w:rsidR="004F2CA1">
        <w:t xml:space="preserve"> is given below</w:t>
      </w:r>
      <w:r>
        <w:t xml:space="preserve">. You will need to </w:t>
      </w:r>
      <w:r w:rsidR="00851C53">
        <w:t xml:space="preserve">include two </w:t>
      </w:r>
      <w:r w:rsidR="004F2CA1">
        <w:t xml:space="preserve">32-bit </w:t>
      </w:r>
      <w:r w:rsidR="00CF6228">
        <w:t xml:space="preserve">2:1 </w:t>
      </w:r>
      <w:proofErr w:type="spellStart"/>
      <w:r w:rsidR="00CF6228">
        <w:t>mux</w:t>
      </w:r>
      <w:r w:rsidR="00851C53">
        <w:t>es</w:t>
      </w:r>
      <w:proofErr w:type="spellEnd"/>
      <w:r w:rsidR="00851C53">
        <w:t>. One is</w:t>
      </w:r>
      <w:r w:rsidR="00CF6228">
        <w:t xml:space="preserve"> for</w:t>
      </w:r>
      <w:r>
        <w:t xml:space="preserve"> selecting an immediate to the second input of the ALU (this allows for I-type instructions like ADDI).</w:t>
      </w:r>
      <w:r w:rsidR="00851C53">
        <w:t xml:space="preserve"> The other is for selecting to write the output of the ALU or the memory to the register file (i.e. for selecting between arithmetic or memory instructions). </w:t>
      </w:r>
      <w:r w:rsidR="00042268">
        <w:t xml:space="preserve"> </w:t>
      </w:r>
      <w:r w:rsidR="00E54F5B">
        <w:t>The ALU_OUT output port is 32 bits and is connected to the 10-bit address input of the memory. Take the lower 10-bits of the ALU_OUT for the address.</w:t>
      </w:r>
      <w:r w:rsidR="00650EBA">
        <w:t xml:space="preserve"> </w:t>
      </w:r>
      <w:r w:rsidR="00650EBA" w:rsidRPr="00181CE3">
        <w:rPr>
          <w:i/>
        </w:rPr>
        <w:t>Note: The simplified processor does not have any outputs, only inputs. For testing you will set these inputs and internally inspect the register file, ALU, and memory contents to verify functionality.</w:t>
      </w:r>
      <w:r w:rsidR="00181CE3">
        <w:rPr>
          <w:i/>
        </w:rPr>
        <w:br/>
      </w:r>
    </w:p>
    <w:p w:rsidR="00851C53" w:rsidRDefault="00851C53" w:rsidP="00181CE3">
      <w:pPr>
        <w:pStyle w:val="ListParagraph"/>
        <w:numPr>
          <w:ilvl w:val="1"/>
          <w:numId w:val="30"/>
        </w:numPr>
      </w:pPr>
      <w:r>
        <w:t xml:space="preserve">You will be testing simplified versions of a few MIPS instructions. In order to do this, you need to consider control values for the register file, ALU, memory, and 2:1 </w:t>
      </w:r>
      <w:proofErr w:type="spellStart"/>
      <w:r>
        <w:t>muxes</w:t>
      </w:r>
      <w:proofErr w:type="spellEnd"/>
      <w:r>
        <w:t xml:space="preserve">. </w:t>
      </w:r>
      <w:r w:rsidR="00650EBA">
        <w:t>An example for the R-type instruction ADD would be:</w:t>
      </w:r>
    </w:p>
    <w:p w:rsidR="00650EBA" w:rsidRDefault="00650EBA" w:rsidP="00CF6228">
      <w:pPr>
        <w:pStyle w:val="ListParagraph"/>
      </w:pPr>
    </w:p>
    <w:p w:rsidR="00650EBA" w:rsidRPr="00650EBA" w:rsidRDefault="00650EBA" w:rsidP="00CF6228">
      <w:pPr>
        <w:pStyle w:val="ListParagraph"/>
        <w:rPr>
          <w:u w:val="single"/>
        </w:rPr>
      </w:pPr>
      <w:r>
        <w:tab/>
      </w:r>
      <w:r w:rsidRPr="00650EBA">
        <w:rPr>
          <w:u w:val="single"/>
        </w:rPr>
        <w:t xml:space="preserve">ADD $1, $2, </w:t>
      </w:r>
      <w:r w:rsidR="00286E8E">
        <w:rPr>
          <w:u w:val="single"/>
        </w:rPr>
        <w:t>$</w:t>
      </w:r>
      <w:r w:rsidRPr="00650EBA">
        <w:rPr>
          <w:u w:val="single"/>
        </w:rPr>
        <w:t>3</w:t>
      </w:r>
      <w:r w:rsidR="00286E8E">
        <w:rPr>
          <w:u w:val="single"/>
        </w:rPr>
        <w:t xml:space="preserve">   # R1 = R2 + R3</w:t>
      </w:r>
    </w:p>
    <w:p w:rsidR="00650EBA" w:rsidRDefault="00650EBA" w:rsidP="00CF6228">
      <w:pPr>
        <w:pStyle w:val="ListParagraph"/>
      </w:pPr>
      <w:r>
        <w:tab/>
      </w:r>
      <w:proofErr w:type="spellStart"/>
      <w:r>
        <w:t>rs_sel</w:t>
      </w:r>
      <w:proofErr w:type="spellEnd"/>
      <w:r>
        <w:t xml:space="preserve"> = “00010” (</w:t>
      </w:r>
      <w:r w:rsidR="00152BD1">
        <w:t>read contents of R2</w:t>
      </w:r>
      <w:r>
        <w:t xml:space="preserve"> for </w:t>
      </w:r>
      <w:proofErr w:type="spellStart"/>
      <w:r>
        <w:t>rs_data</w:t>
      </w:r>
      <w:proofErr w:type="spellEnd"/>
      <w:r>
        <w:t>)</w:t>
      </w:r>
    </w:p>
    <w:p w:rsidR="00650EBA" w:rsidRDefault="00650EBA" w:rsidP="00CF6228">
      <w:pPr>
        <w:pStyle w:val="ListParagraph"/>
      </w:pPr>
      <w:r>
        <w:tab/>
      </w:r>
      <w:proofErr w:type="spellStart"/>
      <w:r>
        <w:t>rt_sel</w:t>
      </w:r>
      <w:proofErr w:type="spellEnd"/>
      <w:r>
        <w:t xml:space="preserve"> = “00011” (</w:t>
      </w:r>
      <w:r w:rsidR="00152BD1">
        <w:t xml:space="preserve">read contents of R3 </w:t>
      </w:r>
      <w:r>
        <w:t xml:space="preserve">for </w:t>
      </w:r>
      <w:proofErr w:type="spellStart"/>
      <w:r>
        <w:t>rt_data</w:t>
      </w:r>
      <w:proofErr w:type="spellEnd"/>
      <w:r>
        <w:t>)</w:t>
      </w:r>
    </w:p>
    <w:p w:rsidR="00650EBA" w:rsidRDefault="00650EBA" w:rsidP="00CF6228">
      <w:pPr>
        <w:pStyle w:val="ListParagraph"/>
      </w:pPr>
      <w:r>
        <w:tab/>
      </w:r>
      <w:proofErr w:type="spellStart"/>
      <w:r>
        <w:t>reg_we</w:t>
      </w:r>
      <w:proofErr w:type="spellEnd"/>
      <w:r>
        <w:t xml:space="preserve"> = ‘1’</w:t>
      </w:r>
      <w:r w:rsidR="00286E8E">
        <w:t xml:space="preserve"> (write enable for register </w:t>
      </w:r>
      <w:r w:rsidR="00152BD1">
        <w:t>file; we are writing to R1</w:t>
      </w:r>
      <w:r w:rsidR="00286E8E">
        <w:t>)</w:t>
      </w:r>
    </w:p>
    <w:p w:rsidR="00650EBA" w:rsidRDefault="00650EBA" w:rsidP="00CF6228">
      <w:pPr>
        <w:pStyle w:val="ListParagraph"/>
      </w:pPr>
      <w:r>
        <w:tab/>
      </w:r>
      <w:proofErr w:type="spellStart"/>
      <w:r>
        <w:t>w_addr</w:t>
      </w:r>
      <w:proofErr w:type="spellEnd"/>
      <w:r>
        <w:t xml:space="preserve"> = “00001” (selects to write register file input data to register 1)</w:t>
      </w:r>
    </w:p>
    <w:p w:rsidR="00650EBA" w:rsidRDefault="00650EBA" w:rsidP="00CF6228">
      <w:pPr>
        <w:pStyle w:val="ListParagraph"/>
      </w:pPr>
      <w:r>
        <w:tab/>
        <w:t>reg_dest = ‘1’ (selects to use ALU output as write data to register file</w:t>
      </w:r>
      <w:r w:rsidR="00152BD1">
        <w:t>; vs. mem output</w:t>
      </w:r>
      <w:r>
        <w:t>)</w:t>
      </w:r>
    </w:p>
    <w:p w:rsidR="00650EBA" w:rsidRDefault="00650EBA" w:rsidP="00CF6228">
      <w:pPr>
        <w:pStyle w:val="ListParagraph"/>
      </w:pPr>
      <w:r>
        <w:tab/>
        <w:t xml:space="preserve">sel_imm = ‘0’ (selects ALU second input as </w:t>
      </w:r>
      <w:proofErr w:type="spellStart"/>
      <w:r>
        <w:t>rt_data</w:t>
      </w:r>
      <w:proofErr w:type="spellEnd"/>
      <w:r>
        <w:t>)</w:t>
      </w:r>
    </w:p>
    <w:p w:rsidR="00650EBA" w:rsidRDefault="00650EBA" w:rsidP="00CF6228">
      <w:pPr>
        <w:pStyle w:val="ListParagraph"/>
      </w:pPr>
      <w:r>
        <w:tab/>
        <w:t>ALU_OP = “0000” (addition operation in ALU)</w:t>
      </w:r>
    </w:p>
    <w:p w:rsidR="00650EBA" w:rsidRDefault="00650EBA" w:rsidP="00CF6228">
      <w:pPr>
        <w:pStyle w:val="ListParagraph"/>
      </w:pPr>
      <w:r>
        <w:tab/>
        <w:t>shamt = “00000” (the shift amount is a don’t care because this is an add operation)</w:t>
      </w:r>
    </w:p>
    <w:p w:rsidR="00CE3616" w:rsidRDefault="00CE3616" w:rsidP="00CF6228">
      <w:pPr>
        <w:pStyle w:val="ListParagraph"/>
      </w:pPr>
      <w:r>
        <w:tab/>
      </w:r>
      <w:r w:rsidR="00286E8E">
        <w:t>mem_we = ‘0’ (do not write to memory, i.e. only set to ‘1’ for store word instruction)</w:t>
      </w:r>
    </w:p>
    <w:p w:rsidR="00152BD1" w:rsidRDefault="00152BD1" w:rsidP="00CF6228">
      <w:pPr>
        <w:pStyle w:val="ListParagraph"/>
      </w:pPr>
      <w:r>
        <w:tab/>
        <w:t>immediate = don’t care (there is no immediate used in this instruction)</w:t>
      </w:r>
    </w:p>
    <w:p w:rsidR="00851C53" w:rsidRDefault="00851C53">
      <w:r>
        <w:br w:type="page"/>
      </w:r>
    </w:p>
    <w:p w:rsidR="00CF6228" w:rsidRDefault="00CF6228" w:rsidP="00CF6228">
      <w:pPr>
        <w:pStyle w:val="ListParagraph"/>
      </w:pPr>
    </w:p>
    <w:p w:rsidR="0033594A" w:rsidRDefault="00650EBA" w:rsidP="00E54F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FD1256A" wp14:editId="5595325E">
                <wp:simplePos x="0" y="0"/>
                <wp:positionH relativeFrom="leftMargin">
                  <wp:posOffset>3533775</wp:posOffset>
                </wp:positionH>
                <wp:positionV relativeFrom="paragraph">
                  <wp:posOffset>1104900</wp:posOffset>
                </wp:positionV>
                <wp:extent cx="190500" cy="36195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551" w:rsidRDefault="001B3551" w:rsidP="00650EBA">
                            <w:pPr>
                              <w:pStyle w:val="NoSpacing"/>
                            </w:pPr>
                            <w:r>
                              <w:t>0</w:t>
                            </w:r>
                          </w:p>
                          <w:p w:rsidR="001B3551" w:rsidRDefault="001B3551" w:rsidP="00650EBA">
                            <w:pPr>
                              <w:pStyle w:val="NoSpacing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125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8.25pt;margin-top:87pt;width:15pt;height:28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" filled="f" stroked="f" strokeweight="1pt">
                <v:textbox inset="0,0,0,0">
                  <w:txbxContent>
                    <w:p w:rsidR="001B3551" w:rsidRDefault="001B3551" w:rsidP="00650EBA">
                      <w:pPr>
                        <w:pStyle w:val="NoSpacing"/>
                      </w:pPr>
                      <w:r>
                        <w:t>0</w:t>
                      </w:r>
                    </w:p>
                    <w:p w:rsidR="001B3551" w:rsidRDefault="001B3551" w:rsidP="00650EBA">
                      <w:pPr>
                        <w:pStyle w:val="NoSpacing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89A0F52" wp14:editId="294AB533">
                <wp:simplePos x="0" y="0"/>
                <wp:positionH relativeFrom="leftMargin">
                  <wp:posOffset>1343025</wp:posOffset>
                </wp:positionH>
                <wp:positionV relativeFrom="paragraph">
                  <wp:posOffset>2352675</wp:posOffset>
                </wp:positionV>
                <wp:extent cx="190500" cy="3619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551" w:rsidRDefault="001B3551" w:rsidP="00650EBA">
                            <w:pPr>
                              <w:pStyle w:val="NoSpacing"/>
                            </w:pPr>
                            <w:r>
                              <w:t>0</w:t>
                            </w:r>
                          </w:p>
                          <w:p w:rsidR="001B3551" w:rsidRDefault="001B3551" w:rsidP="00650EBA">
                            <w:pPr>
                              <w:pStyle w:val="NoSpacing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A0F52" id="_x0000_s1027" type="#_x0000_t202" style="position:absolute;margin-left:105.75pt;margin-top:185.25pt;width:15pt;height:28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" filled="f" stroked="f" strokeweight="1pt">
                <v:textbox inset="0,0,0,0">
                  <w:txbxContent>
                    <w:p w:rsidR="001B3551" w:rsidRDefault="001B3551" w:rsidP="00650EBA">
                      <w:pPr>
                        <w:pStyle w:val="NoSpacing"/>
                      </w:pPr>
                      <w:r>
                        <w:t>0</w:t>
                      </w:r>
                    </w:p>
                    <w:p w:rsidR="001B3551" w:rsidRDefault="001B3551" w:rsidP="00650EBA">
                      <w:pPr>
                        <w:pStyle w:val="NoSpacing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50E689DB" wp14:editId="37437EC9">
                <wp:simplePos x="0" y="0"/>
                <wp:positionH relativeFrom="leftMargin">
                  <wp:posOffset>1343025</wp:posOffset>
                </wp:positionH>
                <wp:positionV relativeFrom="paragraph">
                  <wp:posOffset>2314575</wp:posOffset>
                </wp:positionV>
                <wp:extent cx="180975" cy="447675"/>
                <wp:effectExtent l="0" t="0" r="9525" b="95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551" w:rsidRDefault="001B3551" w:rsidP="00650EBA">
                            <w:r>
                              <w:t>reset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689DB" id="_x0000_s1028" type="#_x0000_t202" style="position:absolute;margin-left:105.75pt;margin-top:182.25pt;width:14.25pt;height:35.2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" filled="f" stroked="f" strokeweight="1pt">
                <v:textbox inset="0,0,0,0">
                  <w:txbxContent>
                    <w:p w:rsidR="001B3551" w:rsidRDefault="001B3551" w:rsidP="00650EBA">
                      <w:r>
                        <w:t>reset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1C53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3363B1E6" wp14:editId="12AC85F8">
                <wp:simplePos x="0" y="0"/>
                <wp:positionH relativeFrom="leftMargin">
                  <wp:posOffset>447675</wp:posOffset>
                </wp:positionH>
                <wp:positionV relativeFrom="paragraph">
                  <wp:posOffset>1905635</wp:posOffset>
                </wp:positionV>
                <wp:extent cx="533400" cy="238760"/>
                <wp:effectExtent l="0" t="0" r="0" b="889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551" w:rsidRDefault="001B3551" w:rsidP="00851C53">
                            <w:proofErr w:type="spellStart"/>
                            <w:r>
                              <w:t>w_addr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3B1E6" id="_x0000_s1029" type="#_x0000_t202" style="position:absolute;margin-left:35.25pt;margin-top:150.05pt;width:42pt;height:18.8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" filled="f" stroked="f" strokeweight="1pt">
                <v:textbox inset="0,0,0,0">
                  <w:txbxContent>
                    <w:p w:rsidR="001B3551" w:rsidRDefault="001B3551" w:rsidP="00851C53">
                      <w:proofErr w:type="spellStart"/>
                      <w:r>
                        <w:t>w_addr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51C53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7F9C4485" wp14:editId="28FDA2D2">
                <wp:simplePos x="0" y="0"/>
                <wp:positionH relativeFrom="leftMargin">
                  <wp:posOffset>466725</wp:posOffset>
                </wp:positionH>
                <wp:positionV relativeFrom="paragraph">
                  <wp:posOffset>1514475</wp:posOffset>
                </wp:positionV>
                <wp:extent cx="533400" cy="238760"/>
                <wp:effectExtent l="0" t="0" r="0" b="889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551" w:rsidRDefault="001B3551" w:rsidP="00851C53">
                            <w:proofErr w:type="spellStart"/>
                            <w:r>
                              <w:t>reg_we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C4485" id="_x0000_s1030" type="#_x0000_t202" style="position:absolute;margin-left:36.75pt;margin-top:119.25pt;width:42pt;height:18.8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" filled="f" stroked="f" strokeweight="1pt">
                <v:textbox inset="0,0,0,0">
                  <w:txbxContent>
                    <w:p w:rsidR="001B3551" w:rsidRDefault="001B3551" w:rsidP="00851C53">
                      <w:proofErr w:type="spellStart"/>
                      <w:r>
                        <w:t>reg_we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51C53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255C198C" wp14:editId="594CDFBB">
                <wp:simplePos x="0" y="0"/>
                <wp:positionH relativeFrom="leftMargin">
                  <wp:posOffset>485775</wp:posOffset>
                </wp:positionH>
                <wp:positionV relativeFrom="paragraph">
                  <wp:posOffset>1152525</wp:posOffset>
                </wp:positionV>
                <wp:extent cx="533400" cy="238760"/>
                <wp:effectExtent l="0" t="0" r="0" b="889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551" w:rsidRDefault="001B3551" w:rsidP="00851C53">
                            <w:proofErr w:type="spellStart"/>
                            <w:r>
                              <w:t>rt_sel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C198C" id="_x0000_s1031" type="#_x0000_t202" style="position:absolute;margin-left:38.25pt;margin-top:90.75pt;width:42pt;height:18.8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" filled="f" stroked="f" strokeweight="1pt">
                <v:textbox inset="0,0,0,0">
                  <w:txbxContent>
                    <w:p w:rsidR="001B3551" w:rsidRDefault="001B3551" w:rsidP="00851C53">
                      <w:proofErr w:type="spellStart"/>
                      <w:r>
                        <w:t>rt_sel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51C5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752FFAE6" wp14:editId="4CB92DF5">
                <wp:simplePos x="0" y="0"/>
                <wp:positionH relativeFrom="leftMargin">
                  <wp:posOffset>495300</wp:posOffset>
                </wp:positionH>
                <wp:positionV relativeFrom="paragraph">
                  <wp:posOffset>790575</wp:posOffset>
                </wp:positionV>
                <wp:extent cx="533400" cy="238760"/>
                <wp:effectExtent l="0" t="0" r="0" b="889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551" w:rsidRDefault="001B3551" w:rsidP="00851C53">
                            <w:proofErr w:type="spellStart"/>
                            <w:r>
                              <w:t>rs_sel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FFAE6" id="_x0000_s1032" type="#_x0000_t202" style="position:absolute;margin-left:39pt;margin-top:62.25pt;width:42pt;height:18.8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" filled="f" stroked="f" strokeweight="1pt">
                <v:textbox inset="0,0,0,0">
                  <w:txbxContent>
                    <w:p w:rsidR="001B3551" w:rsidRDefault="001B3551" w:rsidP="00851C53">
                      <w:proofErr w:type="spellStart"/>
                      <w:r>
                        <w:t>rs_sel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51C5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B730C76" wp14:editId="57B1C024">
                <wp:simplePos x="0" y="0"/>
                <wp:positionH relativeFrom="leftMargin">
                  <wp:posOffset>523875</wp:posOffset>
                </wp:positionH>
                <wp:positionV relativeFrom="paragraph">
                  <wp:posOffset>438150</wp:posOffset>
                </wp:positionV>
                <wp:extent cx="533400" cy="238760"/>
                <wp:effectExtent l="0" t="0" r="0" b="889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551" w:rsidRDefault="001B3551" w:rsidP="00851C53">
                            <w:r>
                              <w:t>reset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30C76" id="_x0000_s1033" type="#_x0000_t202" style="position:absolute;margin-left:41.25pt;margin-top:34.5pt;width:42pt;height:18.8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" filled="f" stroked="f" strokeweight="1pt">
                <v:textbox inset="0,0,0,0">
                  <w:txbxContent>
                    <w:p w:rsidR="001B3551" w:rsidRDefault="001B3551" w:rsidP="00851C53">
                      <w:r>
                        <w:t>reset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1C5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459A7D7" wp14:editId="6E88B320">
                <wp:simplePos x="0" y="0"/>
                <wp:positionH relativeFrom="column">
                  <wp:posOffset>238125</wp:posOffset>
                </wp:positionH>
                <wp:positionV relativeFrom="paragraph">
                  <wp:posOffset>3476625</wp:posOffset>
                </wp:positionV>
                <wp:extent cx="657225" cy="238760"/>
                <wp:effectExtent l="0" t="0" r="9525" b="889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551" w:rsidRDefault="001B3551" w:rsidP="00851C53">
                            <w:r>
                              <w:t>reg_dest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9A7D7" id="_x0000_s1034" type="#_x0000_t202" style="position:absolute;margin-left:18.75pt;margin-top:273.75pt;width:51.75pt;height:18.8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" filled="f" stroked="f" strokeweight="1pt">
                <v:textbox inset="0,0,0,0">
                  <w:txbxContent>
                    <w:p w:rsidR="001B3551" w:rsidRDefault="001B3551" w:rsidP="00851C53">
                      <w:r>
                        <w:t>reg_dest</w:t>
                      </w:r>
                    </w:p>
                  </w:txbxContent>
                </v:textbox>
              </v:shape>
            </w:pict>
          </mc:Fallback>
        </mc:AlternateContent>
      </w:r>
      <w:r w:rsidR="00851C5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EA3DDE9" wp14:editId="1F851C3F">
                <wp:simplePos x="0" y="0"/>
                <wp:positionH relativeFrom="column">
                  <wp:posOffset>1724025</wp:posOffset>
                </wp:positionH>
                <wp:positionV relativeFrom="paragraph">
                  <wp:posOffset>3495675</wp:posOffset>
                </wp:positionV>
                <wp:extent cx="657225" cy="238760"/>
                <wp:effectExtent l="0" t="0" r="9525" b="889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551" w:rsidRDefault="001B3551" w:rsidP="00851C53">
                            <w:r>
                              <w:t>immediate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3DDE9" id="_x0000_s1035" type="#_x0000_t202" style="position:absolute;margin-left:135.75pt;margin-top:275.25pt;width:51.75pt;height:18.8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" filled="f" stroked="f" strokeweight="1pt">
                <v:textbox inset="0,0,0,0">
                  <w:txbxContent>
                    <w:p w:rsidR="001B3551" w:rsidRDefault="001B3551" w:rsidP="00851C53">
                      <w:r>
                        <w:t>immediate</w:t>
                      </w:r>
                    </w:p>
                  </w:txbxContent>
                </v:textbox>
              </v:shape>
            </w:pict>
          </mc:Fallback>
        </mc:AlternateContent>
      </w:r>
      <w:r w:rsidR="00851C5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5E85A31" wp14:editId="5DD8E164">
                <wp:simplePos x="0" y="0"/>
                <wp:positionH relativeFrom="column">
                  <wp:posOffset>3933825</wp:posOffset>
                </wp:positionH>
                <wp:positionV relativeFrom="paragraph">
                  <wp:posOffset>3505200</wp:posOffset>
                </wp:positionV>
                <wp:extent cx="495300" cy="238760"/>
                <wp:effectExtent l="0" t="0" r="0" b="88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551" w:rsidRDefault="001B3551" w:rsidP="00851C53">
                            <w:r>
                              <w:t>shamt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85A31" id="_x0000_s1036" type="#_x0000_t202" style="position:absolute;margin-left:309.75pt;margin-top:276pt;width:39pt;height:18.8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" filled="f" stroked="f" strokeweight="1pt">
                <v:textbox inset="0,0,0,0">
                  <w:txbxContent>
                    <w:p w:rsidR="001B3551" w:rsidRDefault="001B3551" w:rsidP="00851C53">
                      <w:r>
                        <w:t>shamt</w:t>
                      </w:r>
                    </w:p>
                  </w:txbxContent>
                </v:textbox>
              </v:shape>
            </w:pict>
          </mc:Fallback>
        </mc:AlternateContent>
      </w:r>
      <w:r w:rsidR="00851C5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44BA021" wp14:editId="444AF3EB">
                <wp:simplePos x="0" y="0"/>
                <wp:positionH relativeFrom="column">
                  <wp:posOffset>4486275</wp:posOffset>
                </wp:positionH>
                <wp:positionV relativeFrom="paragraph">
                  <wp:posOffset>3495675</wp:posOffset>
                </wp:positionV>
                <wp:extent cx="609600" cy="238760"/>
                <wp:effectExtent l="0" t="0" r="0" b="889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551" w:rsidRDefault="001B3551" w:rsidP="00851C53">
                            <w:r>
                              <w:t>mem_we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BA021" id="Text Box 3" o:spid="_x0000_s1037" type="#_x0000_t202" style="position:absolute;margin-left:353.25pt;margin-top:275.25pt;width:48pt;height:18.8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" filled="f" stroked="f" strokeweight="1pt">
                <v:textbox inset="0,0,0,0">
                  <w:txbxContent>
                    <w:p w:rsidR="001B3551" w:rsidRDefault="001B3551" w:rsidP="00851C53">
                      <w:r>
                        <w:t>mem_we</w:t>
                      </w:r>
                    </w:p>
                  </w:txbxContent>
                </v:textbox>
              </v:shape>
            </w:pict>
          </mc:Fallback>
        </mc:AlternateContent>
      </w:r>
      <w:r w:rsidR="00851C5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A7C67B9" wp14:editId="61A3E684">
                <wp:simplePos x="0" y="0"/>
                <wp:positionH relativeFrom="column">
                  <wp:posOffset>3371850</wp:posOffset>
                </wp:positionH>
                <wp:positionV relativeFrom="paragraph">
                  <wp:posOffset>3505200</wp:posOffset>
                </wp:positionV>
                <wp:extent cx="495300" cy="238760"/>
                <wp:effectExtent l="0" t="0" r="0" b="889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551" w:rsidRDefault="001B3551" w:rsidP="00851C53">
                            <w:r>
                              <w:t>ALU_OP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C67B9" id="_x0000_s1038" type="#_x0000_t202" style="position:absolute;margin-left:265.5pt;margin-top:276pt;width:39pt;height:18.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" filled="f" stroked="f" strokeweight="1pt">
                <v:textbox inset="0,0,0,0">
                  <w:txbxContent>
                    <w:p w:rsidR="001B3551" w:rsidRDefault="001B3551" w:rsidP="00851C53">
                      <w:r>
                        <w:t>ALU_OP</w:t>
                      </w:r>
                    </w:p>
                  </w:txbxContent>
                </v:textbox>
              </v:shape>
            </w:pict>
          </mc:Fallback>
        </mc:AlternateContent>
      </w:r>
      <w:r w:rsidR="00851C5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88F9E89" wp14:editId="18C1CD75">
                <wp:simplePos x="0" y="0"/>
                <wp:positionH relativeFrom="column">
                  <wp:posOffset>2533650</wp:posOffset>
                </wp:positionH>
                <wp:positionV relativeFrom="paragraph">
                  <wp:posOffset>3486150</wp:posOffset>
                </wp:positionV>
                <wp:extent cx="495300" cy="238760"/>
                <wp:effectExtent l="0" t="0" r="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551" w:rsidRDefault="001B3551">
                            <w:r>
                              <w:t>sel_imm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F9E89" id="_x0000_s1039" type="#_x0000_t202" style="position:absolute;margin-left:199.5pt;margin-top:274.5pt;width:39pt;height:18.8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" filled="f" stroked="f" strokeweight="1pt">
                <v:textbox inset="0,0,0,0">
                  <w:txbxContent>
                    <w:p w:rsidR="001B3551" w:rsidRDefault="001B3551">
                      <w:r>
                        <w:t>sel_imm</w:t>
                      </w:r>
                    </w:p>
                  </w:txbxContent>
                </v:textbox>
              </v:shape>
            </w:pict>
          </mc:Fallback>
        </mc:AlternateContent>
      </w:r>
      <w:r w:rsidR="00CA30DB">
        <w:rPr>
          <w:noProof/>
        </w:rPr>
        <w:drawing>
          <wp:inline distT="0" distB="0" distL="0" distR="0">
            <wp:extent cx="5943600" cy="3505835"/>
            <wp:effectExtent l="0" t="0" r="0" b="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simplified_mips_processo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228">
        <w:br/>
      </w:r>
      <w:r w:rsidR="00CF6228">
        <w:br/>
      </w:r>
      <w:bookmarkStart w:id="0" w:name="_GoBack"/>
      <w:bookmarkEnd w:id="0"/>
    </w:p>
    <w:p w:rsidR="00181CE3" w:rsidRPr="00181CE3" w:rsidRDefault="00181CE3" w:rsidP="00B30539">
      <w:pPr>
        <w:pStyle w:val="ListParagraph"/>
        <w:numPr>
          <w:ilvl w:val="1"/>
          <w:numId w:val="30"/>
        </w:numPr>
      </w:pPr>
      <w:r>
        <w:rPr>
          <w:highlight w:val="yellow"/>
        </w:rPr>
        <w:t xml:space="preserve">(for Quartus users) </w:t>
      </w:r>
      <w:r w:rsidR="00B30539" w:rsidRPr="008F6FFD">
        <w:rPr>
          <w:highlight w:val="yellow"/>
        </w:rPr>
        <w:t xml:space="preserve">Export the simplified MIPS processor to VHDL and simulate it using </w:t>
      </w:r>
      <w:proofErr w:type="spellStart"/>
      <w:r w:rsidR="00B30539" w:rsidRPr="008F6FFD">
        <w:rPr>
          <w:highlight w:val="yellow"/>
        </w:rPr>
        <w:t>ModelSim</w:t>
      </w:r>
      <w:proofErr w:type="spellEnd"/>
      <w:r w:rsidR="00B30539" w:rsidRPr="008F6FFD">
        <w:rPr>
          <w:highlight w:val="yellow"/>
        </w:rPr>
        <w:t xml:space="preserve">. </w:t>
      </w:r>
      <w:r>
        <w:br/>
      </w:r>
    </w:p>
    <w:p w:rsidR="00B30539" w:rsidRDefault="00B30539" w:rsidP="00B30539">
      <w:pPr>
        <w:pStyle w:val="ListParagraph"/>
        <w:numPr>
          <w:ilvl w:val="1"/>
          <w:numId w:val="30"/>
        </w:numPr>
      </w:pPr>
      <w:r w:rsidRPr="008F6FFD">
        <w:rPr>
          <w:highlight w:val="yellow"/>
        </w:rPr>
        <w:t>Include test cases for the following MIPS instructions: ADD</w:t>
      </w:r>
      <w:r w:rsidR="008F6FFD">
        <w:rPr>
          <w:highlight w:val="yellow"/>
        </w:rPr>
        <w:t xml:space="preserve">I, </w:t>
      </w:r>
      <w:r w:rsidR="00A53D9B">
        <w:rPr>
          <w:highlight w:val="yellow"/>
        </w:rPr>
        <w:t>SUB,</w:t>
      </w:r>
      <w:r w:rsidR="005846A6" w:rsidRPr="005846A6">
        <w:rPr>
          <w:highlight w:val="yellow"/>
        </w:rPr>
        <w:t xml:space="preserve"> </w:t>
      </w:r>
      <w:r w:rsidR="005846A6">
        <w:rPr>
          <w:highlight w:val="yellow"/>
        </w:rPr>
        <w:t>SLL,</w:t>
      </w:r>
      <w:r w:rsidR="008F6FFD">
        <w:rPr>
          <w:highlight w:val="yellow"/>
        </w:rPr>
        <w:t xml:space="preserve"> </w:t>
      </w:r>
      <w:r w:rsidR="008F6FFD" w:rsidRPr="008F6FFD">
        <w:rPr>
          <w:highlight w:val="yellow"/>
        </w:rPr>
        <w:t>LW</w:t>
      </w:r>
      <w:r w:rsidR="00CE7B0F">
        <w:rPr>
          <w:highlight w:val="yellow"/>
        </w:rPr>
        <w:t xml:space="preserve"> and</w:t>
      </w:r>
      <w:r w:rsidR="008F6FFD" w:rsidRPr="008F6FFD">
        <w:rPr>
          <w:highlight w:val="yellow"/>
        </w:rPr>
        <w:t xml:space="preserve"> SW. In</w:t>
      </w:r>
      <w:r w:rsidRPr="008F6FFD">
        <w:rPr>
          <w:highlight w:val="yellow"/>
        </w:rPr>
        <w:t>c</w:t>
      </w:r>
      <w:r w:rsidR="008F6FFD" w:rsidRPr="008F6FFD">
        <w:rPr>
          <w:highlight w:val="yellow"/>
        </w:rPr>
        <w:t>l</w:t>
      </w:r>
      <w:r w:rsidRPr="008F6FFD">
        <w:rPr>
          <w:highlight w:val="yellow"/>
        </w:rPr>
        <w:t xml:space="preserve">ude a screenshot and description of what’s happening for each </w:t>
      </w:r>
      <w:r w:rsidR="008F6FFD" w:rsidRPr="008F6FFD">
        <w:rPr>
          <w:highlight w:val="yellow"/>
        </w:rPr>
        <w:t>test case.</w:t>
      </w:r>
      <w:r w:rsidR="00CF5E01">
        <w:t xml:space="preserve"> </w:t>
      </w:r>
      <w:r w:rsidR="00CF5E01" w:rsidRPr="00CF5E01">
        <w:rPr>
          <w:b/>
        </w:rPr>
        <w:t>Make sure you understand the format and operation of each of the test instructions.</w:t>
      </w:r>
      <w:r w:rsidR="00CF5E01">
        <w:t xml:space="preserve"> They will give important clues for how to set the control values. Before you start testing instructions, run a reset (i.e. set reset = ‘1’) for one clock cycle to zero out the register file. You may force register file contents before running instructions to get more interesting results.</w:t>
      </w:r>
    </w:p>
    <w:p w:rsidR="00EA2AE3" w:rsidRPr="008F6FFD" w:rsidRDefault="00EA2AE3" w:rsidP="008F6FFD">
      <w:pPr>
        <w:spacing w:after="0"/>
        <w:jc w:val="both"/>
      </w:pPr>
      <w:r w:rsidRPr="008F6FFD">
        <w:rPr>
          <w:b/>
          <w:bCs/>
          <w:smallCaps/>
        </w:rPr>
        <w:t>Submission:</w:t>
      </w:r>
      <w:r w:rsidR="00C32A12" w:rsidRPr="008F6FFD">
        <w:t xml:space="preserve"> </w:t>
      </w:r>
    </w:p>
    <w:p w:rsidR="00EA2AE3" w:rsidRDefault="00EA2AE3" w:rsidP="00EA2AE3">
      <w:pPr>
        <w:pStyle w:val="NormalWeb"/>
        <w:numPr>
          <w:ilvl w:val="0"/>
          <w:numId w:val="12"/>
        </w:numPr>
        <w:spacing w:before="0" w:beforeAutospacing="0" w:after="0" w:afterAutospacing="0"/>
        <w:rPr>
          <w:sz w:val="22"/>
          <w:szCs w:val="22"/>
        </w:rPr>
      </w:pPr>
      <w:r w:rsidRPr="00000C73">
        <w:rPr>
          <w:sz w:val="22"/>
          <w:szCs w:val="22"/>
        </w:rPr>
        <w:t>Create a zip file</w:t>
      </w:r>
      <w:r>
        <w:rPr>
          <w:sz w:val="22"/>
          <w:szCs w:val="22"/>
        </w:rPr>
        <w:t xml:space="preserve"> </w:t>
      </w:r>
      <w:r w:rsidR="00561616">
        <w:rPr>
          <w:i/>
          <w:sz w:val="22"/>
          <w:szCs w:val="22"/>
        </w:rPr>
        <w:t>Lab-</w:t>
      </w:r>
      <w:r w:rsidR="008F6FFD">
        <w:rPr>
          <w:i/>
          <w:sz w:val="22"/>
          <w:szCs w:val="22"/>
        </w:rPr>
        <w:t>7a</w:t>
      </w:r>
      <w:r w:rsidRPr="003C4BAE">
        <w:rPr>
          <w:i/>
          <w:sz w:val="22"/>
          <w:szCs w:val="22"/>
        </w:rPr>
        <w:t>-submit.zip</w:t>
      </w:r>
      <w:r>
        <w:rPr>
          <w:sz w:val="22"/>
          <w:szCs w:val="22"/>
        </w:rPr>
        <w:t>,</w:t>
      </w:r>
      <w:r w:rsidRPr="00000C73">
        <w:rPr>
          <w:sz w:val="22"/>
          <w:szCs w:val="22"/>
        </w:rPr>
        <w:t xml:space="preserve"> including the completed code </w:t>
      </w:r>
      <w:r w:rsidR="00E21300">
        <w:rPr>
          <w:sz w:val="22"/>
          <w:szCs w:val="22"/>
        </w:rPr>
        <w:t>and screenshots</w:t>
      </w:r>
      <w:r w:rsidR="002A209F">
        <w:rPr>
          <w:sz w:val="22"/>
          <w:szCs w:val="22"/>
        </w:rPr>
        <w:t xml:space="preserve"> from the </w:t>
      </w:r>
      <w:r w:rsidR="00AB6191">
        <w:rPr>
          <w:sz w:val="22"/>
          <w:szCs w:val="22"/>
        </w:rPr>
        <w:t>lab.</w:t>
      </w:r>
    </w:p>
    <w:p w:rsidR="00EA2AE3" w:rsidRPr="00773CFD" w:rsidRDefault="00E21300" w:rsidP="00EA2AE3">
      <w:pPr>
        <w:pStyle w:val="NormalWeb"/>
        <w:numPr>
          <w:ilvl w:val="0"/>
          <w:numId w:val="12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The l</w:t>
      </w:r>
      <w:r w:rsidR="00EA2AE3" w:rsidRPr="00773CFD">
        <w:rPr>
          <w:sz w:val="22"/>
          <w:szCs w:val="22"/>
        </w:rPr>
        <w:t xml:space="preserve">ab </w:t>
      </w:r>
      <w:r w:rsidR="00CF6228" w:rsidRPr="00773CFD">
        <w:rPr>
          <w:sz w:val="22"/>
          <w:szCs w:val="22"/>
        </w:rPr>
        <w:t>report</w:t>
      </w:r>
      <w:r w:rsidR="00CF6228">
        <w:rPr>
          <w:sz w:val="22"/>
          <w:szCs w:val="22"/>
        </w:rPr>
        <w:t xml:space="preserve"> that</w:t>
      </w:r>
      <w:r w:rsidR="002A209F">
        <w:rPr>
          <w:sz w:val="22"/>
          <w:szCs w:val="22"/>
        </w:rPr>
        <w:t xml:space="preserve"> answers all questions from this document.</w:t>
      </w:r>
      <w:r w:rsidR="00EA2AE3" w:rsidRPr="00773CFD">
        <w:rPr>
          <w:sz w:val="22"/>
          <w:szCs w:val="22"/>
        </w:rPr>
        <w:t xml:space="preserve"> </w:t>
      </w:r>
      <w:r>
        <w:rPr>
          <w:sz w:val="22"/>
          <w:szCs w:val="22"/>
        </w:rPr>
        <w:t>You can include your screenshots in the report if you’d like.</w:t>
      </w:r>
    </w:p>
    <w:p w:rsidR="00EA2AE3" w:rsidRDefault="00EA2AE3" w:rsidP="00EA2AE3">
      <w:pPr>
        <w:pStyle w:val="NormalWeb"/>
        <w:numPr>
          <w:ilvl w:val="0"/>
          <w:numId w:val="13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The file names in your </w:t>
      </w:r>
      <w:r w:rsidR="00561616">
        <w:rPr>
          <w:sz w:val="22"/>
          <w:szCs w:val="22"/>
        </w:rPr>
        <w:t>submission should be self-explanatory</w:t>
      </w:r>
      <w:r>
        <w:rPr>
          <w:sz w:val="22"/>
          <w:szCs w:val="22"/>
        </w:rPr>
        <w:t>.</w:t>
      </w:r>
    </w:p>
    <w:p w:rsidR="002E03A6" w:rsidRDefault="00EA2AE3" w:rsidP="00177DE6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</w:pPr>
      <w:r>
        <w:rPr>
          <w:sz w:val="22"/>
          <w:szCs w:val="22"/>
        </w:rPr>
        <w:t>Submi</w:t>
      </w:r>
      <w:r w:rsidR="00561616">
        <w:rPr>
          <w:sz w:val="22"/>
          <w:szCs w:val="22"/>
        </w:rPr>
        <w:t xml:space="preserve">t the zip </w:t>
      </w:r>
      <w:r>
        <w:rPr>
          <w:sz w:val="22"/>
          <w:szCs w:val="22"/>
        </w:rPr>
        <w:t xml:space="preserve">on </w:t>
      </w:r>
      <w:proofErr w:type="spellStart"/>
      <w:r>
        <w:rPr>
          <w:sz w:val="22"/>
          <w:szCs w:val="22"/>
        </w:rPr>
        <w:t>BlackBoard</w:t>
      </w:r>
      <w:proofErr w:type="spellEnd"/>
      <w:r>
        <w:rPr>
          <w:sz w:val="22"/>
          <w:szCs w:val="22"/>
        </w:rPr>
        <w:t xml:space="preserve"> Learn</w:t>
      </w:r>
      <w:r w:rsidR="008F6FFD">
        <w:rPr>
          <w:sz w:val="22"/>
          <w:szCs w:val="22"/>
        </w:rPr>
        <w:t xml:space="preserve"> along with the requirements for Lab 7 part B</w:t>
      </w:r>
      <w:r w:rsidR="00561616">
        <w:rPr>
          <w:sz w:val="22"/>
          <w:szCs w:val="22"/>
        </w:rPr>
        <w:t>,</w:t>
      </w:r>
      <w:r>
        <w:rPr>
          <w:sz w:val="22"/>
          <w:szCs w:val="22"/>
        </w:rPr>
        <w:t xml:space="preserve"> under “Lab </w:t>
      </w:r>
      <w:r w:rsidR="008F6FFD">
        <w:rPr>
          <w:sz w:val="22"/>
          <w:szCs w:val="22"/>
        </w:rPr>
        <w:t>7</w:t>
      </w:r>
      <w:r w:rsidR="00561616">
        <w:rPr>
          <w:sz w:val="22"/>
          <w:szCs w:val="22"/>
        </w:rPr>
        <w:t>” assignment, before your lab time next week.</w:t>
      </w:r>
    </w:p>
    <w:sectPr w:rsidR="002E0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5BBC"/>
    <w:multiLevelType w:val="hybridMultilevel"/>
    <w:tmpl w:val="E15663CA"/>
    <w:lvl w:ilvl="0" w:tplc="D20A51B2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0673C"/>
    <w:multiLevelType w:val="hybridMultilevel"/>
    <w:tmpl w:val="7B3E702C"/>
    <w:lvl w:ilvl="0" w:tplc="A07C382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82775B"/>
    <w:multiLevelType w:val="multilevel"/>
    <w:tmpl w:val="4D089E1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A7532A"/>
    <w:multiLevelType w:val="hybridMultilevel"/>
    <w:tmpl w:val="894CB8DC"/>
    <w:lvl w:ilvl="0" w:tplc="A07C382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951F9"/>
    <w:multiLevelType w:val="multilevel"/>
    <w:tmpl w:val="F13C2348"/>
    <w:lvl w:ilvl="0"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43169C8"/>
    <w:multiLevelType w:val="hybridMultilevel"/>
    <w:tmpl w:val="B6623B8C"/>
    <w:lvl w:ilvl="0" w:tplc="A07C382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DCA3178"/>
    <w:multiLevelType w:val="hybridMultilevel"/>
    <w:tmpl w:val="E402CF82"/>
    <w:lvl w:ilvl="0" w:tplc="A07C382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D39E10D4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1D72164"/>
    <w:multiLevelType w:val="multilevel"/>
    <w:tmpl w:val="F318AB2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2BF6855"/>
    <w:multiLevelType w:val="hybridMultilevel"/>
    <w:tmpl w:val="877E5E9A"/>
    <w:lvl w:ilvl="0" w:tplc="A07C382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67FE1"/>
    <w:multiLevelType w:val="hybridMultilevel"/>
    <w:tmpl w:val="4008BD58"/>
    <w:lvl w:ilvl="0" w:tplc="A07C3826">
      <w:start w:val="1"/>
      <w:numFmt w:val="lowerLetter"/>
      <w:lvlText w:val="(%1)"/>
      <w:lvlJc w:val="left"/>
      <w:pPr>
        <w:ind w:left="7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473619AA"/>
    <w:multiLevelType w:val="multilevel"/>
    <w:tmpl w:val="5A82B612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75C63F3"/>
    <w:multiLevelType w:val="multilevel"/>
    <w:tmpl w:val="0E169E40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9657950"/>
    <w:multiLevelType w:val="multilevel"/>
    <w:tmpl w:val="8CDA20AA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2F67D0E"/>
    <w:multiLevelType w:val="hybridMultilevel"/>
    <w:tmpl w:val="A4EE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176B9"/>
    <w:multiLevelType w:val="multilevel"/>
    <w:tmpl w:val="22E8A522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38D70AB"/>
    <w:multiLevelType w:val="hybridMultilevel"/>
    <w:tmpl w:val="1616B790"/>
    <w:lvl w:ilvl="0" w:tplc="A07C382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530D4C"/>
    <w:multiLevelType w:val="hybridMultilevel"/>
    <w:tmpl w:val="A600DDE4"/>
    <w:lvl w:ilvl="0" w:tplc="A07C382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C721BD"/>
    <w:multiLevelType w:val="hybridMultilevel"/>
    <w:tmpl w:val="32B22F3C"/>
    <w:lvl w:ilvl="0" w:tplc="A07C382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D66FCE"/>
    <w:multiLevelType w:val="hybridMultilevel"/>
    <w:tmpl w:val="894CB8DC"/>
    <w:lvl w:ilvl="0" w:tplc="A07C382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C57BD5"/>
    <w:multiLevelType w:val="multilevel"/>
    <w:tmpl w:val="DFF2FF2C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3E67CF1"/>
    <w:multiLevelType w:val="hybridMultilevel"/>
    <w:tmpl w:val="1218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6"/>
  </w:num>
  <w:num w:numId="12">
    <w:abstractNumId w:val="13"/>
  </w:num>
  <w:num w:numId="13">
    <w:abstractNumId w:val="20"/>
  </w:num>
  <w:num w:numId="14">
    <w:abstractNumId w:val="1"/>
  </w:num>
  <w:num w:numId="15">
    <w:abstractNumId w:val="5"/>
  </w:num>
  <w:num w:numId="16">
    <w:abstractNumId w:val="15"/>
  </w:num>
  <w:num w:numId="17">
    <w:abstractNumId w:val="0"/>
  </w:num>
  <w:num w:numId="18">
    <w:abstractNumId w:val="9"/>
  </w:num>
  <w:num w:numId="19">
    <w:abstractNumId w:val="17"/>
  </w:num>
  <w:num w:numId="20">
    <w:abstractNumId w:val="8"/>
  </w:num>
  <w:num w:numId="21">
    <w:abstractNumId w:val="3"/>
  </w:num>
  <w:num w:numId="22">
    <w:abstractNumId w:val="18"/>
  </w:num>
  <w:num w:numId="23">
    <w:abstractNumId w:val="16"/>
  </w:num>
  <w:num w:numId="24">
    <w:abstractNumId w:val="14"/>
  </w:num>
  <w:num w:numId="25">
    <w:abstractNumId w:val="11"/>
  </w:num>
  <w:num w:numId="26">
    <w:abstractNumId w:val="10"/>
  </w:num>
  <w:num w:numId="27">
    <w:abstractNumId w:val="7"/>
  </w:num>
  <w:num w:numId="28">
    <w:abstractNumId w:val="4"/>
  </w:num>
  <w:num w:numId="29">
    <w:abstractNumId w:val="19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4F4"/>
    <w:rsid w:val="00003CDE"/>
    <w:rsid w:val="00036F2B"/>
    <w:rsid w:val="00042268"/>
    <w:rsid w:val="00052B3F"/>
    <w:rsid w:val="000E233B"/>
    <w:rsid w:val="000F71A5"/>
    <w:rsid w:val="00152BD1"/>
    <w:rsid w:val="00177DE6"/>
    <w:rsid w:val="00181CE3"/>
    <w:rsid w:val="001B3551"/>
    <w:rsid w:val="001D7DFF"/>
    <w:rsid w:val="00212446"/>
    <w:rsid w:val="002128DC"/>
    <w:rsid w:val="00216BDC"/>
    <w:rsid w:val="002374A3"/>
    <w:rsid w:val="00286E8E"/>
    <w:rsid w:val="00291975"/>
    <w:rsid w:val="002A209F"/>
    <w:rsid w:val="002E03A6"/>
    <w:rsid w:val="002F0FE5"/>
    <w:rsid w:val="00302612"/>
    <w:rsid w:val="00307FD7"/>
    <w:rsid w:val="003239BF"/>
    <w:rsid w:val="003275B9"/>
    <w:rsid w:val="003354FA"/>
    <w:rsid w:val="003355A7"/>
    <w:rsid w:val="0033594A"/>
    <w:rsid w:val="00391F0B"/>
    <w:rsid w:val="003A421D"/>
    <w:rsid w:val="004472F3"/>
    <w:rsid w:val="00475EA7"/>
    <w:rsid w:val="004F2CA1"/>
    <w:rsid w:val="0052760E"/>
    <w:rsid w:val="00561616"/>
    <w:rsid w:val="005846A6"/>
    <w:rsid w:val="00590BA2"/>
    <w:rsid w:val="005F4E04"/>
    <w:rsid w:val="00640F99"/>
    <w:rsid w:val="00650EBA"/>
    <w:rsid w:val="0068109B"/>
    <w:rsid w:val="00686B74"/>
    <w:rsid w:val="0069427F"/>
    <w:rsid w:val="00715E80"/>
    <w:rsid w:val="00754478"/>
    <w:rsid w:val="007737BD"/>
    <w:rsid w:val="007D224E"/>
    <w:rsid w:val="007D5998"/>
    <w:rsid w:val="00851C53"/>
    <w:rsid w:val="00873E18"/>
    <w:rsid w:val="008A195A"/>
    <w:rsid w:val="008F6FFD"/>
    <w:rsid w:val="00925A4D"/>
    <w:rsid w:val="00973908"/>
    <w:rsid w:val="009C4859"/>
    <w:rsid w:val="009F0554"/>
    <w:rsid w:val="00A53D9B"/>
    <w:rsid w:val="00AA75D3"/>
    <w:rsid w:val="00AB6191"/>
    <w:rsid w:val="00B01F76"/>
    <w:rsid w:val="00B04F64"/>
    <w:rsid w:val="00B10F68"/>
    <w:rsid w:val="00B30539"/>
    <w:rsid w:val="00C32A12"/>
    <w:rsid w:val="00C708CD"/>
    <w:rsid w:val="00C709EC"/>
    <w:rsid w:val="00C97D2B"/>
    <w:rsid w:val="00CA30DB"/>
    <w:rsid w:val="00CE3616"/>
    <w:rsid w:val="00CE7B0F"/>
    <w:rsid w:val="00CF5E01"/>
    <w:rsid w:val="00CF6228"/>
    <w:rsid w:val="00CF7165"/>
    <w:rsid w:val="00D15081"/>
    <w:rsid w:val="00D31066"/>
    <w:rsid w:val="00D411DE"/>
    <w:rsid w:val="00D932F0"/>
    <w:rsid w:val="00DC2DD4"/>
    <w:rsid w:val="00DD4D04"/>
    <w:rsid w:val="00E21300"/>
    <w:rsid w:val="00E34C74"/>
    <w:rsid w:val="00E54F5B"/>
    <w:rsid w:val="00EA2AE3"/>
    <w:rsid w:val="00F835E8"/>
    <w:rsid w:val="00FB3AC4"/>
    <w:rsid w:val="00FC34F4"/>
    <w:rsid w:val="00FE7D57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AB3D1"/>
  <w15:chartTrackingRefBased/>
  <w15:docId w15:val="{A170B7BE-8B7E-4067-AB02-53AA003A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AE3"/>
  </w:style>
  <w:style w:type="paragraph" w:styleId="Heading1">
    <w:name w:val="heading 1"/>
    <w:basedOn w:val="Normal"/>
    <w:next w:val="Normal"/>
    <w:link w:val="Heading1Char"/>
    <w:uiPriority w:val="9"/>
    <w:qFormat/>
    <w:rsid w:val="00EA2AE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AE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AE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AE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AE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AE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AE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AE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AE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AE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AE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AE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AE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AE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AE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A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A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A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2A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2AE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AE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AE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A2AE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A2AE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A2AE3"/>
    <w:rPr>
      <w:i/>
      <w:iCs/>
      <w:color w:val="auto"/>
    </w:rPr>
  </w:style>
  <w:style w:type="paragraph" w:styleId="NoSpacing">
    <w:name w:val="No Spacing"/>
    <w:uiPriority w:val="1"/>
    <w:qFormat/>
    <w:rsid w:val="00EA2A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2AE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2AE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AE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AE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A2AE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A2AE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A2AE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A2AE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A2AE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2AE3"/>
    <w:pPr>
      <w:outlineLvl w:val="9"/>
    </w:pPr>
  </w:style>
  <w:style w:type="paragraph" w:styleId="NormalWeb">
    <w:name w:val="Normal (Web)"/>
    <w:basedOn w:val="Normal"/>
    <w:rsid w:val="00EA2AE3"/>
    <w:pPr>
      <w:spacing w:before="100" w:beforeAutospacing="1" w:after="100" w:afterAutospacing="1" w:line="240" w:lineRule="auto"/>
    </w:pPr>
    <w:rPr>
      <w:rFonts w:ascii="Times New Roman" w:eastAsia="Malgun Gothic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A2AE3"/>
    <w:pPr>
      <w:ind w:left="720"/>
      <w:contextualSpacing/>
    </w:pPr>
  </w:style>
  <w:style w:type="table" w:styleId="TableGrid">
    <w:name w:val="Table Grid"/>
    <w:basedOn w:val="TableNormal"/>
    <w:uiPriority w:val="39"/>
    <w:rsid w:val="00AA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D9628728.dotm</Template>
  <TotalTime>596</TotalTime>
  <Pages>4</Pages>
  <Words>1266</Words>
  <Characters>7221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Andrews, Larisa M</dc:creator>
  <cp:keywords/>
  <dc:description/>
  <cp:lastModifiedBy>Andrews, Larisa M</cp:lastModifiedBy>
  <cp:revision>45</cp:revision>
  <cp:lastPrinted>2017-02-12T22:20:00Z</cp:lastPrinted>
  <dcterms:created xsi:type="dcterms:W3CDTF">2017-02-12T20:13:00Z</dcterms:created>
  <dcterms:modified xsi:type="dcterms:W3CDTF">2017-10-12T23:02:00Z</dcterms:modified>
</cp:coreProperties>
</file>